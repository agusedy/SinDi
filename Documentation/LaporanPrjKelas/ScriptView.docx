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</w:rPr>
      </w:pPr>
      <w:r>
        <w:rPr>
          <w:rFonts w:hint="default"/>
        </w:rPr>
        <w:t>Siswa.php</w:t>
      </w:r>
      <w:r>
        <w:rPr>
          <w:rFonts w:hint="default"/>
        </w:rPr>
        <w:br/>
      </w:r>
      <w:r>
        <w:rPr>
          <w:rFonts w:hint="default"/>
        </w:rPr>
        <w:t xml:space="preserve"> &lt;!-- Right side column. Contains the navbar and content of the page --&gt;</w:t>
      </w:r>
    </w:p>
    <w:p>
      <w:pPr>
        <w:rPr>
          <w:rFonts w:hint="default"/>
        </w:rPr>
      </w:pPr>
      <w:r>
        <w:rPr>
          <w:rFonts w:hint="default"/>
        </w:rPr>
        <w:t>&lt;aside class="right-side"&gt;</w:t>
      </w:r>
    </w:p>
    <w:p>
      <w:pPr>
        <w:rPr>
          <w:rFonts w:hint="default"/>
        </w:rPr>
      </w:pPr>
      <w:r>
        <w:rPr>
          <w:rFonts w:hint="default"/>
        </w:rPr>
        <w:t xml:space="preserve">    &lt;!-- Content Header (Page header)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$theader;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&lt;!-- &lt;small&gt;it all starts here&lt;/small&gt; --&gt;</w:t>
      </w:r>
    </w:p>
    <w:p>
      <w:pPr>
        <w:rPr>
          <w:rFonts w:hint="default"/>
        </w:rPr>
      </w:pPr>
      <w:r>
        <w:rPr>
          <w:rFonts w:hint="default"/>
        </w:rPr>
        <w:t xml:space="preserve">        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Main content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class="box box-info"&gt;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&lt;h3 class="box-title"&gt;&lt;?php echo $tform; ?&gt;&lt;/h3&gt;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/.box-header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&lt;!-- &lt;form id="addSiswaForm" method="post" class="form-horizontal"&gt;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$atrib = array('id' =&gt; 'addSiswaForm', 'class' =&gt; 'form-horizontal');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echo form_open_multipart('admin/addsiswa',$atrib);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&lt;label&gt;NISN&lt;/label&gt;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name="nisn" placeholder="NISN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&lt;label&gt;Nama&lt;/label&gt;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name="nama_siswa" placeholder="Nama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&lt;label&gt;Alamat&lt;/label&gt;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name="alamat_siswa" placeholder="Alamat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&lt;label&gt;Ortu&lt;/label&gt;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name="ortu" placeholder="Nama Ortu..."/&gt;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&lt;label&gt;Th Masuk&lt;/label&gt;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name="thn_masuk" placeholder="Tahun Masuk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class="col-sm-1"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&lt;button id="btnAdd" type="submit" class="btn btn-primary btn-sm"&gt;Simpan&lt;/button&gt;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echo form_close();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/.box-body --&gt;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&lt;/div&gt;&lt;!-- /.box --&gt;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&lt;div class="box"&gt;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&lt;h3 class="box-title"&gt;&lt;?php echo $ttable; ?&gt;&lt;/h3&gt;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class="box-tools"&gt;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&lt;?php $atrib = array('class' =&gt; 'form-horizontal');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&lt;?php echo form_open_multipart('admin/carisiswa',$atrib);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class="input-group"&gt;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&lt;input type="text" id="carisiswa" name="carisiswa" class="form-control input-sm pull-right" style="width: 150px;" placeholder="Search"/&gt;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class="input-group-btn"&gt;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&lt;button class="btn btn-sm btn-default"&gt;&lt;i class="fa fa-search"&gt;&lt;/i&gt;&lt;/button&gt;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&lt;?php echo form_close();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/.box-header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&lt;table class="table table-bordered" id="tablesiswa"&gt;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 style="width: 10px"&gt;#&lt;/th&gt;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&lt;th&gt;NISN&lt;/th&gt;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&lt;th&gt;Nama&lt;/th&gt;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&lt;th&gt;Alamat&lt;/th&gt;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&lt;th&gt;Nama Ortu&lt;/th&gt;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&lt;th&gt;Thn Masuk&lt;/th&gt;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 style="width: 40px"&gt;Action&lt;/th&gt;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&lt;?php foreach ($siswa as $row): ++$no;?&gt;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&lt;td&gt;&lt;?php echo $no;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&lt;td&gt;&lt;?php echo $row['nisn'];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&lt;td&gt;&lt;?php echo $row['nama_siswa'];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&lt;td&gt;&lt;?php echo $row['alamat_siswa'];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&lt;td&gt;&lt;?php echo $row['ortu'];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&lt;td&gt;&lt;?php echo $row['thn_masuk'];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&lt;td&gt;&lt;a href="&lt;?php echo site_url('admin/editsiswa/'.$row['nisn']);?&gt;" &gt;edit&lt;/a&gt;&lt;/td&gt;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&lt;?php endforeach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&lt;/table&gt;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/.box-body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class="box-footer clearfix"&gt;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$pagination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&lt;/div&gt;&lt;!-- /.box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&lt;/section&gt;&lt;!-- /.content --&gt;</w:t>
      </w:r>
    </w:p>
    <w:p>
      <w:pPr>
        <w:rPr>
          <w:rFonts w:hint="default"/>
        </w:rPr>
      </w:pPr>
      <w:r>
        <w:rPr>
          <w:rFonts w:hint="default"/>
        </w:rPr>
        <w:t>&lt;/aside&gt;&lt;!-- /.right-side --&gt;</w:t>
      </w:r>
    </w:p>
    <w:p>
      <w:pPr>
        <w:rPr>
          <w:rFonts w:hint="default"/>
        </w:rPr>
      </w:pP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 xml:space="preserve">    button#btnAdd {</w:t>
      </w:r>
    </w:p>
    <w:p>
      <w:pPr>
        <w:rPr>
          <w:rFonts w:hint="default"/>
        </w:rPr>
      </w:pPr>
      <w:r>
        <w:rPr>
          <w:rFonts w:hint="default"/>
        </w:rPr>
        <w:t xml:space="preserve">    margin-top: 25px;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&lt;/style&gt;</w:t>
      </w:r>
      <w:r>
        <w:rPr>
          <w:rFonts w:hint="default"/>
        </w:rPr>
        <w:br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EditSiswa.php</w:t>
      </w:r>
      <w:r>
        <w:rPr>
          <w:rFonts w:hint="default"/>
        </w:rPr>
        <w:br/>
      </w:r>
      <w:r>
        <w:rPr>
          <w:rFonts w:hint="default"/>
        </w:rPr>
        <w:t xml:space="preserve"> &lt;!-- Right side column. Contains the navbar and content of the page --&gt;</w:t>
      </w:r>
    </w:p>
    <w:p>
      <w:pPr>
        <w:rPr>
          <w:rFonts w:hint="default"/>
        </w:rPr>
      </w:pPr>
      <w:r>
        <w:rPr>
          <w:rFonts w:hint="default"/>
        </w:rPr>
        <w:t>&lt;aside class="right-side"&gt;</w:t>
      </w:r>
    </w:p>
    <w:p>
      <w:pPr>
        <w:rPr>
          <w:rFonts w:hint="default"/>
        </w:rPr>
      </w:pPr>
      <w:r>
        <w:rPr>
          <w:rFonts w:hint="default"/>
        </w:rPr>
        <w:t xml:space="preserve">    &lt;!-- Content Header (Page header)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$theader;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&lt;!-- &lt;small&gt;it all starts here&lt;/small&gt; --&gt;</w:t>
      </w:r>
    </w:p>
    <w:p>
      <w:pPr>
        <w:rPr>
          <w:rFonts w:hint="default"/>
        </w:rPr>
      </w:pPr>
      <w:r>
        <w:rPr>
          <w:rFonts w:hint="default"/>
        </w:rPr>
        <w:t xml:space="preserve">        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Main content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class="box box-info"&gt;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&lt;h3 class="box-title"&gt;&lt;?php echo $title; ?&gt;&lt;/h3&gt;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/.box-header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foreach ($edtsiswa as $row):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&lt;!-- &lt;form id="addSiswaForm" method="post" class="form-horizontal"&gt;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$atrib = array('id' =&gt; 'editSiswaForm', 'class' =&gt; 'form-horizontal');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echo form_open_multipart('admin/editsiswa',$atrib); ?&gt;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&lt;label&gt;NISN&lt;/label&gt;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name="nisn" value="&lt;?php echo $row['nisn']; ?&gt;" placeholder="NISN ..." 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&lt;label&gt;Nama&lt;/label&gt;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name="nama_siswa" value="&lt;?php echo $row['nama_siswa']; ?&gt;" placeholder="Nama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&lt;label&gt;Alamat&lt;/label&gt;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name="alamat_siswa" value="&lt;?php echo $row['alamat_siswa']; ?&gt;" placeholder="Alamat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&lt;label&gt;Ortu&lt;/label&gt;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name="ortu" value="&lt;?php echo $row['ortu']; ?&gt;" placeholder="Wali/Ortu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class="col-sm-2"id="btnEdit"&gt;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&lt;button type="submit" class="btn btn-primary"&gt;Simpan&lt;/button&gt;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&lt;!-- &lt;/form&gt;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echo form_close();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endforeach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/.box-body --&gt;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&lt;/div&gt;&lt;!-- /.box --&gt;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&lt;/section&gt;&lt;!-- /.content --&gt;</w:t>
      </w:r>
    </w:p>
    <w:p>
      <w:pPr>
        <w:rPr>
          <w:rFonts w:hint="default"/>
        </w:rPr>
      </w:pPr>
      <w:r>
        <w:rPr>
          <w:rFonts w:hint="default"/>
        </w:rPr>
        <w:t>&lt;/aside&gt;&lt;!-- /.right-side --&gt;</w:t>
      </w:r>
    </w:p>
    <w:p>
      <w:pPr>
        <w:rPr>
          <w:rFonts w:hint="default"/>
        </w:rPr>
      </w:pP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 xml:space="preserve">    div#btnEdit {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  margin-top: 25px;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Guru.php</w:t>
      </w:r>
    </w:p>
    <w:p>
      <w:pPr>
        <w:rPr>
          <w:rFonts w:hint="default"/>
        </w:rPr>
      </w:pPr>
      <w:r>
        <w:rPr>
          <w:rFonts w:hint="default"/>
        </w:rPr>
        <w:t xml:space="preserve"> &lt;!-- Right side column. Contains the navbar and content of the page --&gt;</w:t>
      </w:r>
    </w:p>
    <w:p>
      <w:pPr>
        <w:rPr>
          <w:rFonts w:hint="default"/>
        </w:rPr>
      </w:pPr>
      <w:r>
        <w:rPr>
          <w:rFonts w:hint="default"/>
        </w:rPr>
        <w:t>&lt;aside class="right-side"&gt;</w:t>
      </w:r>
    </w:p>
    <w:p>
      <w:pPr>
        <w:rPr>
          <w:rFonts w:hint="default"/>
        </w:rPr>
      </w:pPr>
      <w:r>
        <w:rPr>
          <w:rFonts w:hint="default"/>
        </w:rPr>
        <w:t xml:space="preserve">    &lt;!-- Content Header (Page header)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$theader;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&lt;!-- &lt;small&gt;it all starts here&lt;/small&gt; --&gt;</w:t>
      </w:r>
    </w:p>
    <w:p>
      <w:pPr>
        <w:rPr>
          <w:rFonts w:hint="default"/>
        </w:rPr>
      </w:pPr>
      <w:r>
        <w:rPr>
          <w:rFonts w:hint="default"/>
        </w:rPr>
        <w:t xml:space="preserve">        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Main content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class="box box-info"&gt;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&lt;h3 class="box-title"&gt;&lt;?php echo $tform; ?&gt;&lt;/h3&gt;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/.box-header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&lt;!-- &lt;form id="addSiswaForm" method="post" class="form-horizontal"&gt;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$atrib = array('id' =&gt; 'addGuruForm', 'class' =&gt; 'form-horizontal');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echo form_open_multipart('admin/addguru',$atrib);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&lt;label&gt;NIP&lt;/label&gt;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name="nip" placeholder="NIP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&lt;label&gt;Nama&lt;/label&gt;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name="nama_guru" placeholder="Nama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&lt;label&gt;Alamat&lt;/label&gt;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name="alamat_guru" placeholder="Alamat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&lt;label&gt;Golongan&lt;/label&gt;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name="gol" placeholder="Golongan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&lt;label&gt;Password&lt;/label&gt;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type="password" class="form-control" name="pass_guru" placeholder="Password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class="col-sm-1"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&lt;button id="btnAdd" type="submit" class="btn btn-primary btn-sm"&gt;Simpan&lt;/button&gt;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echo form_close();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/.box-body --&gt;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&lt;/div&gt;&lt;!-- /.box --&gt;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&lt;div class="box"&gt;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&lt;h3 class="box-title"&gt;&lt;?php echo $ttable; ?&gt;&lt;/h3&gt;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class="box-tools"&gt;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&lt;?php $atrib = array('class' =&gt; 'form-horizontal');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&lt;?php echo form_open_multipart('admin/cariguru',$atrib);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class="input-group"&gt;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&lt;input type="text" id="cariguru" name="cariguru" class="form-control input-sm pull-right" style="width: 150px;" placeholder="Search"/&gt;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class="input-group-btn"&gt;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&lt;button class="btn btn-sm btn-default"&gt;&lt;i class="fa fa-search"&gt;&lt;/i&gt;&lt;/button&gt;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&lt;?php echo form_close();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/.box-header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&lt;table class="table table-bordered"&gt;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 style="width: 10px"&gt;#&lt;/th&gt;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&lt;th&gt;NIP&lt;/th&gt;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&lt;th&gt;Nama Guru&lt;/th&gt;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&lt;th&gt;Alamat Guru&lt;/th&gt;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&lt;th&gt;Gol&lt;/th&gt;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 style="width: 40px"&gt;Label&lt;/th&gt;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&lt;?php foreach ($guru as $row): ++$no;?&gt;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&lt;td&gt;&lt;?php echo $no;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&lt;td&gt;&lt;?php echo $row['nip'];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&lt;td&gt;&lt;?php echo $row['nama_guru'];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&lt;td&gt;&lt;?php echo $row['alamat_guru'];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&lt;td&gt;&lt;?php echo $row['gol'];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&lt;td&gt;&lt;a href="&lt;?php echo site_url('admin/editguru/'.$row['nip']);?&gt;" &gt;edit&lt;/a&gt;&lt;/td&gt;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&lt;?php endforeach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&lt;/table&gt;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/.box-body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class="box-footer clearfix"&gt;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$pagination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&lt;/div&gt;&lt;!-- /.box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&lt;/section&gt;&lt;!-- /.content --&gt;</w:t>
      </w:r>
    </w:p>
    <w:p>
      <w:pPr>
        <w:rPr>
          <w:rFonts w:hint="default"/>
        </w:rPr>
      </w:pPr>
      <w:r>
        <w:rPr>
          <w:rFonts w:hint="default"/>
        </w:rPr>
        <w:t>&lt;/aside&gt;&lt;!-- /.right-side --&gt;</w:t>
      </w:r>
    </w:p>
    <w:p>
      <w:pPr>
        <w:rPr>
          <w:rFonts w:hint="default"/>
        </w:rPr>
      </w:pP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 xml:space="preserve">    button#btnAdd {</w:t>
      </w:r>
    </w:p>
    <w:p>
      <w:pPr>
        <w:rPr>
          <w:rFonts w:hint="default"/>
        </w:rPr>
      </w:pPr>
      <w:r>
        <w:rPr>
          <w:rFonts w:hint="default"/>
        </w:rPr>
        <w:t xml:space="preserve">    margin-top: 25px;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EditGuru.php</w:t>
      </w:r>
    </w:p>
    <w:p>
      <w:pPr>
        <w:rPr>
          <w:rFonts w:hint="default"/>
        </w:rPr>
      </w:pPr>
      <w:r>
        <w:rPr>
          <w:rFonts w:hint="default"/>
        </w:rPr>
        <w:t xml:space="preserve"> &lt;!-- Right side column. Contains the navbar and content of the page --&gt;</w:t>
      </w:r>
    </w:p>
    <w:p>
      <w:pPr>
        <w:rPr>
          <w:rFonts w:hint="default"/>
        </w:rPr>
      </w:pPr>
      <w:r>
        <w:rPr>
          <w:rFonts w:hint="default"/>
        </w:rPr>
        <w:t>&lt;aside class="right-side"&gt;</w:t>
      </w:r>
    </w:p>
    <w:p>
      <w:pPr>
        <w:rPr>
          <w:rFonts w:hint="default"/>
        </w:rPr>
      </w:pPr>
      <w:r>
        <w:rPr>
          <w:rFonts w:hint="default"/>
        </w:rPr>
        <w:t xml:space="preserve">    &lt;!-- Content Header (Page header)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$theader;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&lt;!-- &lt;small&gt;it all starts here&lt;/small&gt; --&gt;</w:t>
      </w:r>
    </w:p>
    <w:p>
      <w:pPr>
        <w:rPr>
          <w:rFonts w:hint="default"/>
        </w:rPr>
      </w:pPr>
      <w:r>
        <w:rPr>
          <w:rFonts w:hint="default"/>
        </w:rPr>
        <w:t xml:space="preserve">        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Main content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class="box box-info"&gt;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&lt;h3 class="box-title"&gt;&lt;?php echo $title; ?&gt;&lt;/h3&gt;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/.box-header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foreach ($editguru as $row):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&lt;!-- &lt;form id="addSiswaForm" method="post" class="form-horizontal"&gt;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$atrib = array('id' =&gt; 'editGuruForm', 'class' =&gt; 'form-horizontal');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echo form_open_multipart('admin/editguru',$atrib); ?&gt;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&lt;label&gt;NISN&lt;/label&gt;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name="nip" value="&lt;?php echo $row['nip']; ?&gt;"&gt;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&lt;!-- &lt;input type="text" class="form-control" name="nip" value="&lt;?php //echo $row['nip']; ?&gt;" placeholder="NISN ..." disabled/&gt;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&lt;label&gt;Nama&lt;/label&gt;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name="nama_guru" value="&lt;?php echo $row['nama_guru']; ?&gt;" placeholder="Nama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&lt;label&gt;Alamat&lt;/label&gt;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name="alamat_guru" value="&lt;?php echo $row['alamat_guru']; ?&gt;" placeholder="Alamat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&lt;label&gt;Ortu&lt;/label&gt;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name="gol" value="&lt;?php echo $row['gol']; ?&gt;" placeholder="Golongan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class="col-sm-2"id="btnEdit"&gt;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&lt;button type="submit" class="btn btn-primary"&gt;Simpan&lt;/button&gt;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&lt;!-- &lt;/form&gt;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echo form_close();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endforeach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/.box-body --&gt;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&lt;/div&gt;&lt;!-- /.box --&gt;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&lt;/section&gt;&lt;!-- /.content --&gt;</w:t>
      </w:r>
    </w:p>
    <w:p>
      <w:pPr>
        <w:rPr>
          <w:rFonts w:hint="default"/>
        </w:rPr>
      </w:pPr>
      <w:r>
        <w:rPr>
          <w:rFonts w:hint="default"/>
        </w:rPr>
        <w:t>&lt;/aside&gt;&lt;!-- /.right-side --&gt;</w:t>
      </w:r>
    </w:p>
    <w:p>
      <w:pPr>
        <w:rPr>
          <w:rFonts w:hint="default"/>
        </w:rPr>
      </w:pP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 xml:space="preserve">    div#btnEdit {</w:t>
      </w:r>
    </w:p>
    <w:p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  margin-top: 25px;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WaliKls.php</w:t>
      </w:r>
      <w:r>
        <w:rPr>
          <w:rFonts w:hint="default"/>
        </w:rPr>
        <w:br/>
      </w:r>
      <w:r>
        <w:rPr>
          <w:rFonts w:hint="default"/>
        </w:rPr>
        <w:t xml:space="preserve"> &lt;!-- Right side column. Contains the navbar and content of the page --&gt;</w:t>
      </w:r>
    </w:p>
    <w:p>
      <w:pPr>
        <w:rPr>
          <w:rFonts w:hint="default"/>
        </w:rPr>
      </w:pPr>
      <w:r>
        <w:rPr>
          <w:rFonts w:hint="default"/>
        </w:rPr>
        <w:t>&lt;aside class="right-side"&gt;</w:t>
      </w:r>
    </w:p>
    <w:p>
      <w:pPr>
        <w:rPr>
          <w:rFonts w:hint="default"/>
        </w:rPr>
      </w:pPr>
      <w:r>
        <w:rPr>
          <w:rFonts w:hint="default"/>
        </w:rPr>
        <w:t xml:space="preserve">    &lt;!-- Content Header (Page header)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$theader;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&lt;!-- &lt;small&gt;it all starts here&lt;/small&gt; --&gt;</w:t>
      </w:r>
    </w:p>
    <w:p>
      <w:pPr>
        <w:rPr>
          <w:rFonts w:hint="default"/>
        </w:rPr>
      </w:pPr>
      <w:r>
        <w:rPr>
          <w:rFonts w:hint="default"/>
        </w:rPr>
        <w:t xml:space="preserve">        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Main content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MAILBOX BEGIN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class="mailbox 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class="col-xs-12"&gt;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$atrib = array('id' =&gt; 'BuatKelas', 'class' =&gt; 'form-horizontal');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form_open_multipart('admin/addwalikls',$atrib);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class="box box-solid"&gt;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class="box-body"&gt;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class="col-md-3 col-sm-4" id="validWaliKel"&gt;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&lt;!-- BOXES are complex enough to move the .box-header around.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This is an example of having the box header within the box body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class="box-header"&gt;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class="fa fa-inbox"&gt;&lt;/i&gt;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&lt;h3 class="box-title"&gt;Data Wali Kelas&lt;/h3&gt;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class="box-footer"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id="WaliSudahAda"&gt;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&lt;label class="control-label"&gt;NIP&lt;/label&gt;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&lt;select name="nip" id="selectGuru" class="form-control" title="Pilih Siswa"&gt;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&lt;option value=""&gt;NIP Guru&lt;/option&gt;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&lt;?php foreach ($nip as $key):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&lt;option value="&lt;?php echo $key['nip']; ?&gt;"&gt;&lt;?php echo $key['nip']; ?&gt;&lt;/option&gt;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&lt;?php endforeach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&lt;/select&gt;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class="form-group" id="nmaGuru"&gt;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&lt;label class="control-label"&gt;Kelas&lt;/label&gt;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&lt;select name="kelas" id="kelas" class="form-control" title="Pilih Siswa"&gt;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&lt;?php for($i=1; $i&lt;7; $i++){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&lt;option value="&lt;?php echo $i;?&gt;"&gt;&lt;?php echo $i; 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&lt;?php }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&lt;/select&gt;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&lt;label class="control-label"&gt;Ruang&lt;/label&gt;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&lt;input type="text" id="ruang" class="form-control" name="ruang" value="" placeholder="A / B / C / 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&lt;label class="control-label"&gt;Tahun Ajaran&lt;/label&gt;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&lt;input type="text" id="thn_ajaran" class="form-control" name="thn_ajaran" value="" placeholder="2014"&gt;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&lt;/div&gt;&lt;!-- /.col (LEFT)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class="col-md-9 col-sm-8"&gt;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class="box-header"&gt;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class="fa fa-inbox"&gt;&lt;/i&gt;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&lt;h3 class="box-title"&gt;Daftar Wali Kelas&lt;/h3&gt;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class="box-footer"&gt;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 class="form-group"&gt;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&lt;table class="table table-bordered" width="100%"&gt;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&lt;th&gt;#&lt;/th&gt;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&lt;th&gt;Nip&lt;/th&gt;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&lt;th&gt;Kelas&lt;/th&gt;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&lt;th&gt;Ruang&lt;/th&gt;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&lt;th&gt;Th. Ajaran&lt;/th&gt;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&lt;th&gt;Menu&lt;/th&gt;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&lt;/tr&gt;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&lt;?php foreach ($dtwalikel as $row): ++$no;?&gt;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&lt;td&gt;&lt;?php echo $no;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&lt;td&gt;&lt;?php echo $row['nip'];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&lt;td&gt;&lt;?php echo $row['kelas'];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&lt;td&gt;&lt;?php echo $row['ruang'];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&lt;td&gt;&lt;?php echo $row['thn_ajaran'];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&lt;a href="&lt;?php echo site_url('admin/addlistsiswa/'.$row['id_kelas']);?&gt;" &gt;Add Siswa | 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&lt;a href="&lt;?php echo site_url('admin/delkls/'.$row['id_kelas']);?&gt;" &gt;Delete Kelas&lt;/a&gt;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&lt;?php endforeach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&lt;/table&gt;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&lt;?php echo $pagination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&lt;!-- &lt;/form&gt;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&lt;/div&gt;&lt;!-- /.col (RIGHT)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&lt;/div&gt;&lt;!-- /.row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&lt;/div&gt;&lt;!-- /.box-body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class="box-footer clearfix"&gt;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class="col-sm-5 col-sm-offset-3"&gt;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&lt;button type="submit" class="btn btn-default"&gt;Simpan&lt;/button&gt;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&lt;/div&gt;&lt;!-- box-footer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&lt;/div&gt;&lt;!-- /.box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form_close();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/.col (MAIN)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MAILBOX END --&gt;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&lt;/section&gt;&lt;!-- /.content --&gt;</w:t>
      </w:r>
    </w:p>
    <w:p>
      <w:pPr>
        <w:rPr>
          <w:rFonts w:hint="default"/>
        </w:rPr>
      </w:pPr>
      <w:r>
        <w:rPr>
          <w:rFonts w:hint="default"/>
        </w:rPr>
        <w:t>&lt;/aside&gt;&lt;!-- /.right-side --&gt;</w:t>
      </w:r>
    </w:p>
    <w:p>
      <w:pPr>
        <w:rPr>
          <w:rFonts w:hint="default"/>
        </w:rPr>
      </w:pP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 xml:space="preserve">    button#btnAdd {</w:t>
      </w:r>
    </w:p>
    <w:p>
      <w:pPr>
        <w:rPr>
          <w:rFonts w:hint="default"/>
        </w:rPr>
      </w:pPr>
      <w:r>
        <w:rPr>
          <w:rFonts w:hint="default"/>
        </w:rPr>
        <w:t xml:space="preserve">    margin-top: 25px;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IsiKelas.php</w:t>
      </w:r>
      <w:r>
        <w:rPr>
          <w:rFonts w:hint="default"/>
        </w:rPr>
        <w:br/>
      </w:r>
      <w:r>
        <w:rPr>
          <w:rFonts w:hint="default"/>
        </w:rPr>
        <w:t xml:space="preserve"> &lt;!-- Right side column. Contains the navbar and content of the page --&gt;</w:t>
      </w:r>
    </w:p>
    <w:p>
      <w:pPr>
        <w:rPr>
          <w:rFonts w:hint="default"/>
        </w:rPr>
      </w:pPr>
      <w:r>
        <w:rPr>
          <w:rFonts w:hint="default"/>
        </w:rPr>
        <w:t>&lt;aside class="right-side"&gt;</w:t>
      </w:r>
    </w:p>
    <w:p>
      <w:pPr>
        <w:rPr>
          <w:rFonts w:hint="default"/>
        </w:rPr>
      </w:pPr>
      <w:r>
        <w:rPr>
          <w:rFonts w:hint="default"/>
        </w:rPr>
        <w:t xml:space="preserve">    &lt;!-- Content Header (Page header)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$theader;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&lt;!-- &lt;small&gt;it all starts here&lt;/small&gt; --&gt;</w:t>
      </w:r>
    </w:p>
    <w:p>
      <w:pPr>
        <w:rPr>
          <w:rFonts w:hint="default"/>
        </w:rPr>
      </w:pPr>
      <w:r>
        <w:rPr>
          <w:rFonts w:hint="default"/>
        </w:rPr>
        <w:t xml:space="preserve">        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Main content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MAILBOX BEGIN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class="mailbox 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class="col-xs-12"&gt;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$atrib = array('id' =&gt; 'SelectSiswa', 'class' =&gt; 'form-horizontal');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form_open_multipart('admin/addwalikls',$atrib);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class="box box-solid"&gt;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class="box-body"&gt;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class="col-md-3 col-sm-4" id="validWaliKel"&gt;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&lt;!-- BOXES are complex enough to move the .box-header around.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This is an example of having the box header within the box body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class="box-header"&gt;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class="fa fa-inbox"&gt;&lt;/i&gt;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&lt;h3 class="box-title"&gt;Data Wali Kelas&lt;/h3&gt;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class="box-footer"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id="WaliSudahAda"&gt;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&lt;label class="control-label"&gt;NIP&lt;/label&gt;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&lt;?php foreach ($wali-&gt;result_array() as $key):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  <w:r>
        <w:rPr>
          <w:rFonts w:hint="default"/>
        </w:rPr>
        <w:tab/>
      </w:r>
      <w:r>
        <w:rPr>
          <w:rFonts w:hint="default"/>
        </w:rPr>
        <w:t xml:space="preserve">&lt;input type="text" class="form-control" name="nip" value="&lt;?php echo $key['nip'];?&gt;" disabled&gt;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&lt;input type="hidden" name="nip" value="&lt;?php echo $key['nip'];?&gt;"&gt;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&lt;?php endforeach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class="form-group" id="nmaGuru"&gt;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&lt;label class="control-label"&gt;Kelas&lt;/label&gt;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&lt;?php foreach ($wali-&gt;result_array() as $key):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&lt;input type="text" class="form-control" name="kelas" value="&lt;?php echo $key['kelas']; ?&gt;" disabled&gt;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&lt;input type="hidden" name="kelas" value="&lt;?php echo $key['kelas']; ?&gt;"&gt;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&lt;?php endforeach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&lt;label class="control-label"&gt;Ruang&lt;/label&gt;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&lt;?php foreach ($wali-&gt;result_array() as $key):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&lt;input type="text" id="ruang" class="form-control" name="ruang" value="&lt;?php echo $key['ruang']; ?&gt;" disabled&gt;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&lt;input type="hidden" id="ruang" class="form-control" name="ruang" value="&lt;?php echo $key['ruang']; ?&gt;"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&lt;?php endforeach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&lt;label class="control-label"&gt;Tahun Ajaran&lt;/label&gt;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&lt;?php foreach ($wali-&gt;result_array() as $key):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&lt;input type="text" id="thn_ajaran" class="form-control" name="thn_ajaran" value="&lt;?php echo $key['thn_ajaran']; ?&gt;" disabled&gt;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&lt;input type="hidden" id="thn_ajaran" class="form-control" name="thn_ajaran" value="&lt;?php echo $key['thn_ajaran']; ?&gt;"&gt;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&lt;?php endforeach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&lt;/div&gt;&lt;!-- /.col (LEFT)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class="col-md-9 col-sm-8"&gt;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class="box-header"&gt;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class="fa fa-inbox"&gt;&lt;/i&gt;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&lt;h3 class="box-title"&gt;Daftar Siswa&lt;/h3&gt;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class="box-footer"&gt;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&lt;label class="col-sm-3 control-label"&gt;Pilih Siswa&lt;/label&gt;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&lt;div  class="col-sm-5 selectContainer"&gt;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&lt;select id="ListNamaSiswa" name="nisn[]" class="form-control" id="nisnSiswa" title="Pilih Siswa" data-size="30" multiple&gt;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&lt;?php foreach ($siswa as $key):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&lt;option value="&lt;?php echo $key['nisn']; ?&gt;"&gt;&lt;?php echo $key['nama_siswa']; ?&gt;&lt;/option&gt;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&lt;?php endforeach ?&gt;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&lt;/select&gt;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&lt;!-- &lt;/form&gt;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&lt;/div&gt;&lt;!-- /.col (RIGHT)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&lt;/div&gt;&lt;!-- /.row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&lt;/div&gt;&lt;!-- /.box-body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class="box-footer clearfix"&gt;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&lt;div class="col-sm-5 col-sm-offset-3"&gt;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&lt;button type="submit" class="btn btn-default"&gt;Simpan&lt;/button&gt;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&lt;/div&gt;&lt;!-- box-footer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&lt;/div&gt;&lt;!-- /.box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form_close();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/.col (MAIN)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MAILBOX END --&gt;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&lt;/section&gt;&lt;!-- /.content --&gt;</w:t>
      </w:r>
    </w:p>
    <w:p>
      <w:pPr>
        <w:rPr>
          <w:rFonts w:hint="default"/>
        </w:rPr>
      </w:pPr>
      <w:r>
        <w:rPr>
          <w:rFonts w:hint="default"/>
        </w:rPr>
        <w:t>&lt;/aside&gt;&lt;!-- /.right-side --&gt;</w:t>
      </w:r>
    </w:p>
    <w:p>
      <w:pPr>
        <w:rPr>
          <w:rFonts w:hint="default"/>
        </w:rPr>
      </w:pP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 xml:space="preserve">    button#btnAdd {</w:t>
      </w:r>
    </w:p>
    <w:p>
      <w:pPr>
        <w:rPr>
          <w:rFonts w:hint="default"/>
        </w:rPr>
      </w:pPr>
      <w:r>
        <w:rPr>
          <w:rFonts w:hint="default"/>
        </w:rPr>
        <w:t xml:space="preserve">    margin-top: 25px;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Prosentase.php</w:t>
      </w:r>
      <w:r>
        <w:rPr>
          <w:rFonts w:hint="default"/>
        </w:rPr>
        <w:br/>
      </w:r>
      <w:r>
        <w:rPr>
          <w:rFonts w:hint="default"/>
        </w:rPr>
        <w:t>&lt;!-- Right side column. Contains the navbar and content of the page --&gt;</w:t>
      </w:r>
    </w:p>
    <w:p>
      <w:pPr>
        <w:rPr>
          <w:rFonts w:hint="default"/>
        </w:rPr>
      </w:pPr>
      <w:r>
        <w:rPr>
          <w:rFonts w:hint="default"/>
        </w:rPr>
        <w:t>&lt;aside class="right-side"&gt;</w:t>
      </w:r>
    </w:p>
    <w:p>
      <w:pPr>
        <w:rPr>
          <w:rFonts w:hint="default"/>
        </w:rPr>
      </w:pPr>
      <w:r>
        <w:rPr>
          <w:rFonts w:hint="default"/>
        </w:rPr>
        <w:t xml:space="preserve">    &lt;!-- Content Header (Page header)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$theader ?&gt;</w:t>
      </w:r>
    </w:p>
    <w:p>
      <w:pPr>
        <w:rPr>
          <w:rFonts w:hint="default"/>
        </w:rPr>
      </w:pPr>
      <w:r>
        <w:rPr>
          <w:rFonts w:hint="default"/>
        </w:rPr>
        <w:t xml:space="preserve">        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Main content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class="box box-info"&gt;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&lt;h3 class="box-title"&gt;&lt;?php echo $tform; ?&gt;&lt;/h3&gt;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/.box-header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foreach ($pros as $row):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&lt;!-- &lt;form id="addSiswaForm" method="post" class="form-horizontal"&gt;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$atrib = array('id' =&gt; 'prosentase'/*, 'class' =&gt; 'form-horizontal'*/);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echo form_open_multipart('admin/prosentase',$atrib);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&lt;input type="hidden" name="id_pros" value="&lt;?php echo $row['id_pros']; ?&gt;"&gt;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&lt;label&gt;Sikap&lt;/label&gt;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name="sikap" value="&lt;?php echo $row['sikap']; ?&gt;" placeholder="Sikap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&lt;label&gt;Pengetahuan&lt;/label&gt;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name="pengetahuan" value="&lt;?php echo $row['pengetahuan']; ?&gt;" placeholder="Pengetahuan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&lt;label&gt;Ketrampilan&lt;/label&gt;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name="ketrampilan" value="&lt;?php echo $row['ketrampilan']; ?&gt;" placeholder="ketrampilan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&lt;!--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&lt;label&gt;lulus&lt;/label&gt;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&lt;input type="text" class="form-control" name="lulus" placeholder="lulus ..."/&gt;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&lt;div class="form-group"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&lt;button id="btnAdd" type="submit" class="btn btn-primary btn-sm"&gt;Simpan&lt;/button&gt;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echo form_close();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endforeach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/.box-body --&gt;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&lt;/div&gt;&lt;!-- /.box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&lt;/section&gt;&lt;!-- /.content --&gt;</w:t>
      </w:r>
    </w:p>
    <w:p>
      <w:pPr>
        <w:rPr>
          <w:rFonts w:hint="default"/>
        </w:rPr>
      </w:pPr>
      <w:r>
        <w:rPr>
          <w:rFonts w:hint="default"/>
        </w:rPr>
        <w:t>&lt;/aside&gt;&lt;!-- /.right-side --&gt;</w:t>
      </w:r>
      <w:r>
        <w:rPr>
          <w:rFonts w:hint="default"/>
        </w:rPr>
        <w:br/>
      </w:r>
      <w:r>
        <w:rPr>
          <w:rFonts w:hint="default"/>
        </w:rPr>
        <w:br/>
      </w:r>
      <w:r>
        <w:rPr>
          <w:rFonts w:hint="default"/>
        </w:rPr>
        <w:t>Daftarkelas.php</w:t>
      </w:r>
      <w:r>
        <w:rPr>
          <w:rFonts w:hint="default"/>
        </w:rPr>
        <w:br/>
      </w:r>
      <w:r>
        <w:rPr>
          <w:rFonts w:hint="default"/>
        </w:rPr>
        <w:t xml:space="preserve"> &lt;!-- Right side column. Contains the navbar and content of the page --&gt;</w:t>
      </w:r>
    </w:p>
    <w:p>
      <w:pPr>
        <w:rPr>
          <w:rFonts w:hint="default"/>
        </w:rPr>
      </w:pPr>
      <w:r>
        <w:rPr>
          <w:rFonts w:hint="default"/>
        </w:rPr>
        <w:t>&lt;aside class="right-side"&gt;</w:t>
      </w:r>
    </w:p>
    <w:p>
      <w:pPr>
        <w:rPr>
          <w:rFonts w:hint="default"/>
        </w:rPr>
      </w:pPr>
      <w:r>
        <w:rPr>
          <w:rFonts w:hint="default"/>
        </w:rPr>
        <w:t xml:space="preserve">    &lt;!-- Content Header (Page header)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$theader;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&lt;!-- &lt;small&gt;it all starts here&lt;/small&gt; --&gt;</w:t>
      </w:r>
    </w:p>
    <w:p>
      <w:pPr>
        <w:rPr>
          <w:rFonts w:hint="default"/>
        </w:rPr>
      </w:pPr>
      <w:r>
        <w:rPr>
          <w:rFonts w:hint="default"/>
        </w:rPr>
        <w:t xml:space="preserve">        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Main content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MAILBOX BEGIN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class="mailbox 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class="col-xs-12"&gt;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$atrib = array('id' =&gt; 'BuatKelas', 'class' =&gt; 'form-horizontal');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form_open_multipart('admin/addwalikls',$atrib);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class="box box-solid"&gt;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class="box-body"&gt;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class="box-header"&gt;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&lt;i class="fa fa-inbox"&gt;&lt;/i&gt;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&lt;h3 class="box-title"&gt;&lt;?php echo $tform; ?&gt;&lt;/h3&gt;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&lt;div class="box-footer"&gt;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&lt;div 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&lt;table class="table table-bordered" width="100%"&gt;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&lt;th&gt;#&lt;/th&gt;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&lt;!-- &lt;th&gt;Nip&lt;/th&gt;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&lt;th&gt;Kelas&lt;/th&gt;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&lt;th&gt;Ruang&lt;/th&gt;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&lt;th&gt;Th. Ajaran&lt;/th&gt;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&lt;th&gt;Menu&lt;/th&gt;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&lt;?php $no=0; foreach ($tajar-&gt;result_array() as $row): $no++;?&gt;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&lt;td&gt;&lt;?php echo $no;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&lt;!-- &lt;td&gt;&lt;?php //echo $row['nip']; ?&gt;&lt;/td&gt;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&lt;td&gt;&lt;?php echo $row['kelas'];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&lt;td&gt;&lt;?php echo $row['ruang'];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&lt;td&gt;&lt;?php echo $row['thn_ajaran'];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&lt;td&gt;&lt;a href="&lt;?php echo site_url('guru/addnilai/'.$row['id_kelas']);?&gt;" &gt;Add Nilai&lt;/a&gt;&lt;/td&gt;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    &lt;?php endforeach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&lt;/table&gt;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&lt;/div&gt;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&lt;?php // echo $pagination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&lt;/div&gt;&lt;!-- /.box-body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&lt;/div&gt;&lt;!-- /.box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form_close();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/.col (MAIN) --&gt;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&lt;!-- MAILBOX END --&gt;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&lt;/section&gt;&lt;!-- /.content --&gt;</w:t>
      </w:r>
    </w:p>
    <w:p>
      <w:pPr>
        <w:rPr>
          <w:rFonts w:hint="default"/>
        </w:rPr>
      </w:pPr>
      <w:r>
        <w:rPr>
          <w:rFonts w:hint="default"/>
        </w:rPr>
        <w:t>&lt;/aside&gt;&lt;!-- /.right-side --&gt;</w:t>
      </w:r>
    </w:p>
    <w:p>
      <w:pPr>
        <w:rPr>
          <w:rFonts w:hint="default"/>
        </w:rPr>
      </w:pP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 xml:space="preserve">    button#btnAdd {</w:t>
      </w:r>
    </w:p>
    <w:p>
      <w:pPr>
        <w:rPr>
          <w:rFonts w:hint="default"/>
        </w:rPr>
      </w:pPr>
      <w:r>
        <w:rPr>
          <w:rFonts w:hint="default"/>
        </w:rPr>
        <w:t xml:space="preserve">    margin-top: 25px;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AddNilai.php</w:t>
      </w:r>
      <w:r>
        <w:rPr>
          <w:rFonts w:hint="default"/>
        </w:rPr>
        <w:br/>
      </w:r>
      <w:r>
        <w:rPr>
          <w:rFonts w:hint="default"/>
        </w:rPr>
        <w:t>&lt;!--Right side column. Contains the navbar and content of the page --&gt;</w:t>
      </w:r>
    </w:p>
    <w:p>
      <w:pPr>
        <w:rPr>
          <w:rFonts w:hint="default"/>
        </w:rPr>
      </w:pPr>
      <w:r>
        <w:rPr>
          <w:rFonts w:hint="default"/>
        </w:rPr>
        <w:t>&lt;aside class="right-side"&gt;</w:t>
      </w:r>
    </w:p>
    <w:p>
      <w:pPr>
        <w:rPr>
          <w:rFonts w:hint="default"/>
        </w:rPr>
      </w:pPr>
      <w:r>
        <w:rPr>
          <w:rFonts w:hint="default"/>
        </w:rPr>
        <w:t xml:space="preserve">    &lt;!-- Content Header (Page header)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$theader; ?&gt;</w:t>
      </w:r>
    </w:p>
    <w:p>
      <w:pPr>
        <w:rPr>
          <w:rFonts w:hint="default"/>
        </w:rPr>
      </w:pPr>
      <w:r>
        <w:rPr>
          <w:rFonts w:hint="default"/>
        </w:rPr>
        <w:t xml:space="preserve">        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Main content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 &lt;div class="box box-info"&gt;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&lt;h3 class="box-title"&gt;&lt;?php echo $tform; ?&gt;&lt;/h3&gt;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/.box-header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$atrib = array('id' =&gt; 'addNilaiSiswaForm', 'class' =&gt; 'form-horizontal');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echo form_open_multipart('guru/updatenilai',$atrib);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&lt;label&gt;NISN / Nama&lt;/label&gt;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&lt;label&gt;Observa&lt;/label&gt;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&lt;label&gt;P.Diri&lt;/label&gt;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&lt;label&gt;P.Teman&lt;/label&gt;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&lt;label&gt;Ct.Guru&lt;/label&gt;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&lt;label&gt;N.Tulis&lt;/label&gt;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&lt;label&gt;N.Lisan&lt;/label&gt;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&lt;label&gt;Penguasaan&lt;/label&gt;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&lt;label&gt;Kinerja&lt;/label&gt;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&lt;label&gt;Project&lt;/label&gt;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&lt;label&gt;P.Folio&lt;/label&gt;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($unilai ==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$unilai= NULL;</w:t>
      </w:r>
    </w:p>
    <w:p>
      <w:pPr>
        <w:rPr>
          <w:rFonts w:hint="default"/>
        </w:rPr>
      </w:pPr>
      <w:r>
        <w:rPr>
          <w:rFonts w:hint="default"/>
        </w:rPr>
        <w:t xml:space="preserve">        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foreach ($unilai as $row):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&lt;input type="hidden" name="id_kelas" value="&lt;?php echo $this-&gt;uri-&gt;segment(3); ?&gt;"&gt;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&lt;input type="hidden" name="id_nilai[]" value="&lt;?php echo $row['id_nilai']; ?&gt;"&gt;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class="col-sm-2"&gt;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&lt;label&gt;&lt;?php echo $row['nisn']; ?&gt;&lt;/label&gt;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&lt;label&gt;&lt;?php echo $row['nama_siswa']; ?&gt;&lt;/label&gt;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&lt;select name="observa[]" type="text" class="form-control"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$alf = array('E','D','C','B','A');?&gt;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 value="&lt;?php echo $row['observa'];?&gt;"&gt;&lt;?php $al=$row['observa']; echo $alf[$al-1];?&gt;&lt;/option&gt;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for($n=5; $n &gt;= 1; $n--){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&lt;option value="&lt;?php echo $n;?&gt;"&gt;&lt;?php echo $alf[$n-1];?&gt;&lt;/option&gt;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}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&lt;/select&gt;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&lt;select name="pdiri[]" type="text" class="form-control"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$alf = array('E','D','C','B','A');?&gt;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 value="&lt;?php echo $row['pdiri'];?&gt;"&gt;&lt;?php $al=$row['pdiri']; echo $alf[$al-1];?&gt;&lt;/option&gt;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for($n=5; $n &gt;= 1; $n--){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&lt;option value="&lt;?php echo $n;?&gt;"&gt;&lt;?php echo $alf[$n-1];?&gt;&lt;/option&gt;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}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&lt;/select&gt;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&lt;select name="pteman[]" type="text" class="form-control"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$alf = array('E','D','C','B','A');?&gt;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 value="&lt;?php echo $row['pteman'];?&gt;"&gt;&lt;?php $al=$row['pteman']; echo $alf[$al-1];?&gt;&lt;/option&gt;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for($n=5; $n &gt;= 1; $n--){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&lt;option value="&lt;?php echo $n;?&gt;"&gt;&lt;?php echo $alf[$n-1];?&gt;&lt;/option&gt;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}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&lt;/select&gt;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&lt;select name="cttnguru[]" type="text" class="form-control"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$alf = array('E','D','C','B','A');?&gt;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 value="&lt;?php echo $row['cttnguru'];?&gt;"&gt;&lt;?php $al=$row['cttnguru']; echo $alf[$al-1];?&gt;&lt;/option&gt;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for($n=5; $n &gt;= 1; $n--){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&lt;option value="&lt;?php echo $n;?&gt;"&gt;&lt;?php echo $alf[$n-1];?&gt;&lt;/option&gt;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}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&lt;/select&gt;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&lt;select name="ntulis[]" type="text" class="form-control"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$alf = array('E','D','C','B','A');?&gt;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 value="&lt;?php echo $row['ntulis'];?&gt;"&gt;&lt;?php $al=$row['ntulis']; echo $alf[$al-1];?&gt;&lt;/option&gt;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for($n=5; $n &gt;= 1; $n--){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&lt;option value="&lt;?php echo $n;?&gt;"&gt;&lt;?php echo $alf[$n-1];?&gt;&lt;/option&gt;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}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&lt;/select&gt;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&lt;select name="nlisan[]" type="text" class="form-control"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$alf = array('E','D','C','B','A');?&gt;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 value="&lt;?php echo $row['nlisan'];?&gt;"&gt;&lt;?php $al=$row['nlisan']; echo $alf[$al-1];?&gt;&lt;/option&gt;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for($n=5; $n &gt;= 1; $n--){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&lt;option value="&lt;?php echo $n;?&gt;"&gt;&lt;?php echo $alf[$n-1];?&gt;&lt;/option&gt;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}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&lt;/select&gt;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&lt;select name="pnguasaan[]" type="text" class="form-control"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$alf = array('E','D','C','B','A');?&gt;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 value="&lt;?php echo $row['pnguasaan'];?&gt;"&gt;&lt;?php $al=$row['pnguasaan']; echo $alf[$al-1];?&gt;&lt;/option&gt;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for($n=5; $n &gt;= 1; $n--){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&lt;option value="&lt;?php echo $n;?&gt;"&gt;&lt;?php echo $alf[$n-1];?&gt;&lt;/option&gt;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}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&lt;/select&gt;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&lt;select name="kinerja[]" type="text" class="form-control"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$alf = array('E','D','C','B','A');?&gt;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 value="&lt;?php echo $row['kinerja'];?&gt;"&gt;&lt;?php $al=$row['kinerja']; echo $alf[$al-1];?&gt;&lt;/option&gt;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for($n=5; $n &gt;= 1; $n--){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&lt;option value="&lt;?php echo $n;?&gt;"&gt;&lt;?php echo $alf[$n-1];?&gt;&lt;/option&gt;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}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&lt;/select&gt;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&lt;select name="project[]" type="text" class="form-control"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$alf = array('E','D','C','B','A');?&gt;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 value="&lt;?php echo $row['project'];?&gt;"&gt;&lt;?php $al=$row['project']; echo $alf[$al-1];?&gt;&lt;/option&gt;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for($n=5; $n &gt;= 1; $n--){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&lt;option value="&lt;?php echo $n;?&gt;"&gt;&lt;?php echo $alf[$n-1];?&gt;&lt;/option&gt;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}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&lt;/select&gt;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&lt;div class="col-sm-1"&gt;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&lt;select name="pfolio[]" type="text" class="form-control" 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$alf = array('E','D','C','B','A');?&gt;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&lt;option value="&lt;?php echo $row['pfolio'];?&gt;"&gt;&lt;?php $al=$row['pfolio']; echo $alf[$al-1];?&gt;&lt;/option&gt;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for($n=5; $n &gt;= 1; $n--){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&lt;option value="&lt;?php echo $n;?&gt;"&gt;&lt;?php echo $alf[$n-1];?&gt;&lt;/option&gt;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&lt;?php }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&lt;/select&gt;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&lt;!-- &lt;input name="nisn" value="" type="text" class="form-control" /&gt; --&gt;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endforeach ?&gt;  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&lt;button id="btnAdd" type="submit" class="btn btn-primary btn-sm"&gt;Simpan&lt;/button&gt;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}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&lt;?php echo form_close();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/.box-body --&gt;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&lt;/div&gt;&lt;!-- /.box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&lt;/section&gt;&lt;!-- /.content --&gt;</w:t>
      </w:r>
    </w:p>
    <w:p>
      <w:pPr>
        <w:rPr>
          <w:rFonts w:hint="default"/>
        </w:rPr>
      </w:pPr>
      <w:r>
        <w:rPr>
          <w:rFonts w:hint="default"/>
        </w:rPr>
        <w:t>&lt;/aside&gt;&lt;!-- /.right-side--&gt;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dtaSiswa.php</w:t>
      </w:r>
      <w:r>
        <w:rPr>
          <w:rFonts w:hint="default"/>
        </w:rPr>
        <w:br/>
      </w:r>
      <w:r>
        <w:rPr>
          <w:rFonts w:hint="default"/>
        </w:rPr>
        <w:t>&lt;!--Right side column. Contains the navbar and content of the page --&gt;</w:t>
      </w:r>
    </w:p>
    <w:p>
      <w:pPr>
        <w:rPr>
          <w:rFonts w:hint="default"/>
        </w:rPr>
      </w:pPr>
      <w:r>
        <w:rPr>
          <w:rFonts w:hint="default"/>
        </w:rPr>
        <w:t>&lt;aside class="right-side"&gt;</w:t>
      </w:r>
    </w:p>
    <w:p>
      <w:pPr>
        <w:rPr>
          <w:rFonts w:hint="default"/>
        </w:rPr>
      </w:pPr>
      <w:r>
        <w:rPr>
          <w:rFonts w:hint="default"/>
        </w:rPr>
        <w:t xml:space="preserve">    &lt;!-- Content Header (Page header)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</w:t>
      </w:r>
    </w:p>
    <w:p>
      <w:pPr>
        <w:rPr>
          <w:rFonts w:hint="default"/>
        </w:rPr>
      </w:pPr>
      <w:r>
        <w:rPr>
          <w:rFonts w:hint="default"/>
        </w:rPr>
        <w:t xml:space="preserve">            Raport Siswa</w:t>
      </w:r>
    </w:p>
    <w:p>
      <w:pPr>
        <w:rPr>
          <w:rFonts w:hint="default"/>
        </w:rPr>
      </w:pPr>
      <w:r>
        <w:rPr>
          <w:rFonts w:hint="default"/>
        </w:rPr>
        <w:t xml:space="preserve">        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Main content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class="panel-group" id="accordion" role="tablist" aria-multiselectable="true"&gt;</w:t>
      </w:r>
    </w:p>
    <w:p>
      <w:pPr>
        <w:rPr>
          <w:rFonts w:hint="default"/>
        </w:rPr>
      </w:pPr>
      <w:r>
        <w:rPr>
          <w:rFonts w:hint="default"/>
        </w:rPr>
        <w:t>&lt;?php //for($i=0; $i&lt;$row; $i++) ?&gt;</w:t>
      </w:r>
    </w:p>
    <w:p>
      <w:pPr>
        <w:rPr>
          <w:rFonts w:hint="default"/>
        </w:rPr>
      </w:pPr>
      <w:r>
        <w:rPr>
          <w:rFonts w:hint="default"/>
        </w:rPr>
        <w:t>&lt;?php foreach ($rpt as $row):;</w:t>
      </w:r>
    </w:p>
    <w:p>
      <w:pPr>
        <w:rPr>
          <w:rFonts w:hint="default"/>
        </w:rPr>
      </w:pPr>
      <w:r>
        <w:rPr>
          <w:rFonts w:hint="default"/>
        </w:rPr>
        <w:t xml:space="preserve">    $alf = array('E','D','C','B','A');</w:t>
      </w:r>
    </w:p>
    <w:p>
      <w:pPr>
        <w:rPr>
          <w:rFonts w:hint="default"/>
        </w:rPr>
      </w:pPr>
      <w:r>
        <w:rPr>
          <w:rFonts w:hint="default"/>
        </w:rPr>
        <w:t xml:space="preserve">    // print_r($rpt);</w:t>
      </w:r>
    </w:p>
    <w:p>
      <w:pPr>
        <w:rPr>
          <w:rFonts w:hint="default"/>
        </w:rPr>
      </w:pPr>
      <w:r>
        <w:rPr>
          <w:rFonts w:hint="default"/>
        </w:rPr>
        <w:t>?&gt;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class="panel panel-default"&gt;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class="panel-heading" role="tab" id="headingOne"&gt;</w:t>
      </w:r>
    </w:p>
    <w:p>
      <w:pPr>
        <w:rPr>
          <w:rFonts w:hint="default"/>
        </w:rPr>
      </w:pPr>
      <w:r>
        <w:rPr>
          <w:rFonts w:hint="default"/>
        </w:rPr>
        <w:t xml:space="preserve">      &lt;h4 class="panel-title"&gt;</w:t>
      </w:r>
    </w:p>
    <w:p>
      <w:pPr>
        <w:rPr>
          <w:rFonts w:hint="default"/>
        </w:rPr>
      </w:pPr>
      <w:r>
        <w:rPr>
          <w:rFonts w:hint="default"/>
        </w:rPr>
        <w:t xml:space="preserve">        &lt;a data-toggle="collapse" data-parent="#accordion" href="#&lt;?php echo $row['thn_ajaran']; ?&gt;" aria-expanded="true" aria-controls="collapseOne"&gt;</w:t>
      </w:r>
    </w:p>
    <w:p>
      <w:pPr>
        <w:rPr>
          <w:rFonts w:hint="default"/>
        </w:rPr>
      </w:pPr>
      <w:r>
        <w:rPr>
          <w:rFonts w:hint="default"/>
        </w:rPr>
        <w:t xml:space="preserve">          Tahun Ajaran &lt;?php echo $row['thn_ajaran']; ?&gt;</w:t>
      </w:r>
    </w:p>
    <w:p>
      <w:pPr>
        <w:rPr>
          <w:rFonts w:hint="default"/>
        </w:rPr>
      </w:pPr>
      <w:r>
        <w:rPr>
          <w:rFonts w:hint="default"/>
        </w:rPr>
        <w:t xml:space="preserve">        &lt;/a&gt;</w:t>
      </w:r>
    </w:p>
    <w:p>
      <w:pPr>
        <w:rPr>
          <w:rFonts w:hint="default"/>
        </w:rPr>
      </w:pPr>
      <w:r>
        <w:rPr>
          <w:rFonts w:hint="default"/>
        </w:rPr>
        <w:t xml:space="preserve">      &lt;/h4&gt;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&lt;div id="&lt;?php echo $row['thn_ajaran']; ?&gt;" class="panel-collapse collapse in" role="tabpanel" aria-labelledby="headingOne"&gt;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class="panel-body"&gt;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class="col-md-6 col-sm-4"&gt;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&lt;table class="table"&gt;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&lt;caption&gt;Data Kelas&lt;/caption&gt;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&lt;tbody&gt;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&lt;td&gt;Kelas&lt;/td&gt;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$row['kelas'];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&lt;td&gt;Ruang&lt;/td&gt;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$row['ruang'];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&lt;td&gt;NIP Wali Kelas&lt;/td&gt;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$row['nip'];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&lt;/tbody&gt;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&lt;/table&gt;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&lt;table class="table"&gt;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&lt;caption&gt;Data Siswa&lt;/caption&gt;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&lt;tbody&gt;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&lt;td&gt;Nama&lt;/td&gt;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$row['nama_siswa'];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&lt;td&gt;NISN&lt;/td&gt;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$row['nisn'];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&lt;td&gt;Wali Murid&lt;/td&gt;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$row['ortu'];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&lt;td&gt;Alamat&lt;/td&gt;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$row['alamat_siswa'];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&lt;td&gt;Tahun Masuk&lt;/td&gt;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$row['thn_masuk'];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&lt;/tbody&gt;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&lt;/table&gt;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&lt;table class="table"&gt;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&lt;caption&gt;Prestasi&lt;/caption&gt;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&lt;tbody&gt;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&lt;td&gt;Peringkat Kelas&lt;/td&gt;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$row['rankkls'];?&gt;&lt;/td&gt;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&lt;td&gt;Peringkat Pararel&lt;/td&gt;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$row['rankpar'];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&lt;/tbody&gt;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&lt;/table&gt;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&lt;div class="col-md-6 col-sm-8"&gt;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&lt;table class="table"&gt;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&lt;caption&gt;Data Nilai&lt;/caption&gt;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&lt;tbody&gt;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&lt;td&gt;Observasi&lt;/td&gt;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$alf[$row['observa']-1];?&gt;&lt;/td&gt;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&lt;td&gt;Penilaian Diri&lt;/td&gt;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$alf[$row['pdiri']-1];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&lt;td&gt;Penilaian Teman&lt;/td&gt;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$alf[$row['pteman']-1];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&lt;td&gt;Catatan Guru&lt;/td&gt;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$alf[$row['cttnguru']-1];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&lt;td&gt;Nilai Tulis&lt;/td&gt;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$alf[$row['ntulis']-1];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&lt;td&gt;Nilai Lisan&lt;/td&gt;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$alf[$row['nlisan']-1];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&lt;td&gt;Penguasaan&lt;/td&gt;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$alf[$row['pnguasaan']-1];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&lt;td&gt;Kinerja&lt;/td&gt;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$alf[$row['kinerja']-1];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&lt;td&gt;Project&lt;/td&gt;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$alf[$row['project']-1];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&lt;td&gt;Sikap&lt;/td&gt;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$row['sikp'];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&lt;td&gt;Pengetahuan&lt;/td&gt;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$row['ptauan'];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&lt;td&gt;Ketrampilan&lt;/td&gt;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$row['trampilan'];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&lt;td&gt;Total&lt;/td&gt;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&lt;td&gt;:&lt;/td&gt;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&lt;td&gt;&lt;?php echo $row['total'];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&lt;/tbody&gt;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&lt;/table&gt;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>&lt;?php endforeach ?&gt;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&lt;/section&gt;&lt;!-- /.content --&gt;</w:t>
      </w:r>
    </w:p>
    <w:p>
      <w:pPr>
        <w:rPr>
          <w:rFonts w:hint="default"/>
        </w:rPr>
      </w:pPr>
      <w:r>
        <w:rPr>
          <w:rFonts w:hint="default"/>
        </w:rPr>
        <w:t>&lt;/aside&gt;&lt;!-- /.right-side--&gt;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RankKelas.php</w:t>
      </w:r>
      <w:r>
        <w:rPr>
          <w:rFonts w:hint="default"/>
        </w:rPr>
        <w:br/>
      </w:r>
      <w:r>
        <w:rPr>
          <w:rFonts w:hint="default"/>
        </w:rPr>
        <w:t>&lt;!--Right side column. Contains the navbar and content of the page --&gt;</w:t>
      </w:r>
    </w:p>
    <w:p>
      <w:pPr>
        <w:rPr>
          <w:rFonts w:hint="default"/>
        </w:rPr>
      </w:pPr>
      <w:r>
        <w:rPr>
          <w:rFonts w:hint="default"/>
        </w:rPr>
        <w:t>&lt;aside class="right-side"&gt;</w:t>
      </w:r>
    </w:p>
    <w:p>
      <w:pPr>
        <w:rPr>
          <w:rFonts w:hint="default"/>
        </w:rPr>
      </w:pPr>
      <w:r>
        <w:rPr>
          <w:rFonts w:hint="default"/>
        </w:rPr>
        <w:t xml:space="preserve">    &lt;!-- Content Header (Page header)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$htitle; ?&gt;</w:t>
      </w:r>
    </w:p>
    <w:p>
      <w:pPr>
        <w:rPr>
          <w:rFonts w:hint="default"/>
        </w:rPr>
      </w:pPr>
      <w:r>
        <w:rPr>
          <w:rFonts w:hint="default"/>
        </w:rPr>
        <w:t xml:space="preserve">        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Main content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class="box"&gt;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&lt;h3 class="box-title"&gt;&lt;?php echo $btitle; ?&gt;&lt;/h3&gt;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/.box-header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&lt;table class="table table-bordered"&gt;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 style="width: 10px"&gt;#&lt;/th&gt;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&lt;th&gt;NISN&lt;/th&gt;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&lt;th&gt;Nama&lt;/th&gt;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&lt;th&gt;Sikap&lt;/th&gt;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&lt;th&gt;Pengetahuan&lt;/th&gt;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&lt;th&gt;Ketrampilan&lt;/th&gt;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&lt;th&gt;Total&lt;/th&gt;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&lt;th&gt;Peringkat&lt;/th&gt;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&lt;?php /*$no=0;*/ foreach ($rankkls-&gt;result_array() as $row): ++$no;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$no;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$row['nisn'];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$row['nama_siswa'];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$row['sikp'];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$row['ptauan'];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$row['trampilan'];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$row['total'];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$row['rankkls'];?&gt;&lt;/td&gt;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&lt;?php endforeach ?&gt;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&lt;/table&gt;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/.box-body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class="box-footer clearfix"&gt;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$pagination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&lt;/div&gt;&lt;!-- /.box --&gt;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&lt;/section&gt;&lt;!-- /.content --&gt;</w:t>
      </w:r>
    </w:p>
    <w:p>
      <w:pPr>
        <w:rPr>
          <w:rFonts w:hint="default"/>
        </w:rPr>
      </w:pPr>
      <w:r>
        <w:rPr>
          <w:rFonts w:hint="default"/>
        </w:rPr>
        <w:t>&lt;/aside&gt;&lt;!-- /.right-side--&gt;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rankPararel.php</w:t>
      </w:r>
      <w:r>
        <w:rPr>
          <w:rFonts w:hint="default"/>
        </w:rPr>
        <w:br/>
      </w:r>
      <w:r>
        <w:rPr>
          <w:rFonts w:hint="default"/>
        </w:rPr>
        <w:t>&lt;!--Right side column. Contains the navbar and content of the page --&gt;</w:t>
      </w:r>
    </w:p>
    <w:p>
      <w:pPr>
        <w:rPr>
          <w:rFonts w:hint="default"/>
        </w:rPr>
      </w:pPr>
      <w:r>
        <w:rPr>
          <w:rFonts w:hint="default"/>
        </w:rPr>
        <w:t>&lt;aside class="right-side"&gt;</w:t>
      </w:r>
    </w:p>
    <w:p>
      <w:pPr>
        <w:rPr>
          <w:rFonts w:hint="default"/>
        </w:rPr>
      </w:pPr>
      <w:r>
        <w:rPr>
          <w:rFonts w:hint="default"/>
        </w:rPr>
        <w:t xml:space="preserve">    &lt;!-- Content Header (Page header)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$htitle; ?&gt;</w:t>
      </w:r>
    </w:p>
    <w:p>
      <w:pPr>
        <w:rPr>
          <w:rFonts w:hint="default"/>
        </w:rPr>
      </w:pPr>
      <w:r>
        <w:rPr>
          <w:rFonts w:hint="default"/>
        </w:rPr>
        <w:t xml:space="preserve">        &lt;/h1&gt;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Main content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class="box"&gt;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class="box-header"&gt;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&lt;h3 class="box-title"&gt;&lt;?php echo $btitle; ?&gt;&lt;/h3&gt;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/.box-header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class="box-body"&gt;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&lt;table class="table table-bordered"&gt;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 style="width: 10px"&gt;#&lt;/th&gt;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&lt;th&gt;NISN&lt;/th&gt;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&lt;th&gt;Nama&lt;/th&gt;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&lt;th&gt;Sikap&lt;/th&gt;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&lt;th&gt;Pengetahuan&lt;/th&gt;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&lt;th&gt;Ketrampilan&lt;/th&gt;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&lt;th&gt;Total&lt;/th&gt;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&lt;th&gt;Peringkat&lt;/th&gt;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&lt;?php /*$no=0;*/ foreach ($rankprl-&gt;result_array() as $row): ++$no; ?&gt;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$no;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$row['nisn'];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$row['nama_siswa'];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$row['sikp'];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$row['ptauan'];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$row['trampilan'];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$row['total']; 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&lt;td&gt;&lt;?php echo $row['rankpar'];?&gt;&lt;/td&gt;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&lt;/tr&gt;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&lt;?php endforeach ?&gt;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&lt;/table&gt;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&lt;/div&gt;&lt;!-- /.box-body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class="box-footer clearfix"&gt;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echo $pagination ?&gt;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&lt;/div&gt;&lt;!-- /.box --&gt;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&lt;/section&gt;&lt;!-- /.content --&gt;</w:t>
      </w:r>
    </w:p>
    <w:p>
      <w:pPr>
        <w:rPr>
          <w:rFonts w:hint="default"/>
        </w:rPr>
      </w:pPr>
      <w:r>
        <w:rPr>
          <w:rFonts w:hint="default"/>
        </w:rPr>
        <w:t>&lt;/aside&gt;&lt;!-- /.right-side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Home.php</w:t>
      </w:r>
      <w:r>
        <w:rPr>
          <w:rFonts w:hint="default"/>
        </w:rPr>
        <w:br/>
      </w:r>
      <w:r>
        <w:rPr>
          <w:rFonts w:hint="default"/>
        </w:rPr>
        <w:t>&lt;aside class="right-side"&gt;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Main content --&gt;</w:t>
      </w:r>
    </w:p>
    <w:p>
      <w:pPr>
        <w:rPr>
          <w:rFonts w:hint="default"/>
        </w:rPr>
      </w:pPr>
      <w:r>
        <w:rPr>
          <w:rFonts w:hint="default"/>
        </w:rPr>
        <w:t xml:space="preserve">    &lt;section class="content"&gt;</w:t>
      </w:r>
    </w:p>
    <w:p>
      <w:pPr>
        <w:rPr>
          <w:rFonts w:hint="default"/>
        </w:rPr>
      </w:pPr>
      <w:r>
        <w:rPr>
          <w:rFonts w:hint="default"/>
        </w:rPr>
        <w:t xml:space="preserve">    &lt;p align="center"&gt;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&lt;img src="&lt;?php echo base_url('assets/logo_SD.jpg');?&gt;"&gt;</w:t>
      </w:r>
    </w:p>
    <w:p>
      <w:pPr>
        <w:rPr>
          <w:rFonts w:hint="default"/>
        </w:rPr>
      </w:pPr>
      <w:r>
        <w:rPr>
          <w:rFonts w:hint="default"/>
        </w:rPr>
        <w:t xml:space="preserve">    &lt;/p&gt;</w:t>
      </w:r>
    </w:p>
    <w:p>
      <w:pPr>
        <w:rPr>
          <w:rFonts w:hint="default"/>
        </w:rPr>
      </w:pPr>
      <w:r>
        <w:rPr>
          <w:rFonts w:hint="default"/>
        </w:rPr>
        <w:t xml:space="preserve">    &lt;/section&gt;&lt;!-- /.content --&gt;</w:t>
      </w:r>
    </w:p>
    <w:p>
      <w:pPr>
        <w:rPr>
          <w:rFonts w:hint="default"/>
        </w:rPr>
      </w:pPr>
      <w:r>
        <w:rPr>
          <w:rFonts w:hint="default"/>
        </w:rPr>
        <w:t>&lt;/aside&gt;&lt;!-- /.right-side --&gt;</w:t>
      </w:r>
    </w:p>
    <w:p>
      <w:pPr>
        <w:rPr>
          <w:rFonts w:hint="default"/>
        </w:rPr>
      </w:pPr>
      <w:r>
        <w:rPr>
          <w:rFonts w:hint="default"/>
        </w:rPr>
        <w:t>&lt;style type="text/css" media="screen"&gt;</w:t>
      </w:r>
    </w:p>
    <w:p>
      <w:pPr>
        <w:rPr>
          <w:rFonts w:hint="default"/>
        </w:rPr>
      </w:pPr>
      <w:r>
        <w:rPr>
          <w:rFonts w:hint="default"/>
        </w:rPr>
        <w:t xml:space="preserve">    img {</w:t>
      </w:r>
    </w:p>
    <w:p>
      <w:pPr>
        <w:rPr>
          <w:rFonts w:hint="default"/>
        </w:rPr>
      </w:pPr>
      <w:r>
        <w:rPr>
          <w:rFonts w:hint="default"/>
        </w:rPr>
        <w:t>position: relative;</w:t>
      </w:r>
    </w:p>
    <w:p>
      <w:pPr>
        <w:rPr>
          <w:rFonts w:hint="default"/>
        </w:rPr>
      </w:pPr>
      <w:r>
        <w:rPr>
          <w:rFonts w:hint="default"/>
        </w:rPr>
        <w:t>left: -100px;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Login.php</w:t>
      </w:r>
      <w:r>
        <w:rPr>
          <w:rFonts w:hint="default"/>
        </w:rPr>
        <w:br/>
      </w:r>
      <w:r>
        <w:rPr>
          <w:rFonts w:hint="default"/>
        </w:rPr>
        <w:t>&lt;div class="form-box" id="login-box"&gt;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class="header"&gt;Sign In&lt;/div&gt;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&lt;?php echo form_open_multipart('home/auth'); ?&gt;</w:t>
      </w:r>
    </w:p>
    <w:p>
      <w:pPr>
        <w:rPr>
          <w:rFonts w:hint="default"/>
        </w:rPr>
      </w:pPr>
      <w:r>
        <w:rPr>
          <w:rFonts w:hint="default"/>
        </w:rPr>
        <w:t xml:space="preserve">    &lt;!-- &lt;form action="../../index.html" method="post"&gt; --&gt;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class="body bg-gray"&gt;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&lt;input type="text" name="user" class="form-control" placeholder="NISN / NIP"/&gt;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&lt;input type="password" name="password" class="form-control" placeholder="Password"/&gt;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&lt;/div&gt; 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class="footer"&gt;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&lt;button type="submit" class="btn bg-olive btn-block"&gt;Sign me in&lt;/button&gt;  </w:t>
      </w:r>
    </w:p>
    <w:p>
      <w:pPr>
        <w:rPr>
          <w:rFonts w:hint="default"/>
        </w:rPr>
      </w:pPr>
      <w:r>
        <w:rPr>
          <w:rFonts w:hint="default"/>
        </w:rPr>
        <w:t xml:space="preserve">            &lt;br&gt;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&lt;!-- &lt;p&gt;&lt;a href="#"&gt;I forgot my password&lt;/a&gt;&lt;/p&gt;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&lt;a href="register.html" class="text-center"&gt;Register a new membership&lt;/a&gt; --&gt;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&lt;?php $flash = $this-&gt;session-&gt;flashdata('login'); ?&gt;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&lt;?php if (!empty($flash)): ?&gt;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class="alert alert-warning alert-dismissable"&gt;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&lt;i class="fa fa-warning"&gt;&lt;/i&gt;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&lt;button type="button" class="close" data-dismiss="alert" aria-hidden="true"&gt;&amp;times;&lt;/button&gt;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    &lt;b&gt;Alert!&lt;/b&gt; &lt;?php echo $flash; ?&gt;.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&lt;?php endif; ?&gt;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&lt;!-- &lt;/form&gt; --&gt;</w:t>
      </w:r>
    </w:p>
    <w:p>
      <w:pPr>
        <w:rPr>
          <w:rFonts w:hint="default"/>
        </w:rPr>
      </w:pPr>
      <w:r>
        <w:rPr>
          <w:rFonts w:hint="default"/>
        </w:rPr>
        <w:t xml:space="preserve">    &lt;?php echo form_close(); ?&gt;</w:t>
      </w:r>
    </w:p>
    <w:p>
      <w:pPr>
        <w:rPr>
          <w:rFonts w:hint="default"/>
        </w:rPr>
      </w:pPr>
      <w:r>
        <w:rPr>
          <w:rFonts w:hint="default"/>
        </w:rPr>
        <w:t>&lt;/div&gt;</w:t>
      </w:r>
      <w:bookmarkStart w:id="0" w:name="_GoBack"/>
      <w:bookmarkEnd w:id="0"/>
    </w:p>
    <w:p>
      <w:pPr>
        <w:rPr>
          <w:rFonts w:hint="default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2010-05-06T20:11:00Z</dcterms:created>
  <dc:creator>agusedyc</dc:creator>
  <cp:lastModifiedBy>agusedyc</cp:lastModifiedBy>
  <dc:title>Siswa.php_x000B_ &lt;!-- Right side column. Contains the navbar and content of the page --&gt;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1033-9.1.0.4751</vt:lpwstr>
  </property>
</Properties>
</file>