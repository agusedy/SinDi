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Home.php</w:t>
      </w:r>
      <w:r>
        <w:rPr>
          <w:rFonts w:hint="default"/>
        </w:rPr>
        <w:br/>
      </w: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Home extends CI_Controller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__construct()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parent::__construct();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//Do your magic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$this-&gt;load-&gt;helper(array());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$this-&gt;load-&gt;library(array('session','thome'));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$this-&gt;load-&gt;model(array('join','select'));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($this-&gt;session-&gt;userdata('logged_in')=='1')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//Setelah Login... Dashboard Masing Masing Level</w:t>
      </w:r>
    </w:p>
    <w:p>
      <w:pPr>
        <w:rPr>
          <w:rFonts w:hint="default"/>
        </w:rPr>
      </w:pPr>
      <w:r>
        <w:rPr>
          <w:rFonts w:hint="default"/>
        </w:rPr>
        <w:t xml:space="preserve">            //redirect('home/cek_level');</w:t>
      </w:r>
    </w:p>
    <w:p>
      <w:pPr>
        <w:rPr>
          <w:rFonts w:hint="default"/>
        </w:rPr>
      </w:pPr>
      <w:r>
        <w:rPr>
          <w:rFonts w:hint="default"/>
        </w:rPr>
        <w:t xml:space="preserve">            if 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elseif($this-&gt;session-&gt;userdata('group') == 'guru')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redirect('wali');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index()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'Home';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$this-&gt;thome-&gt;display('home/home',$data);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login()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'Login';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$this-&gt;thome-&gt;display('home/login',$data);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auth(){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$user=$this-&gt;input-&gt;post('user');</w:t>
      </w:r>
    </w:p>
    <w:p>
      <w:pPr>
        <w:rPr>
          <w:rFonts w:hint="default"/>
        </w:rPr>
      </w:pPr>
      <w:r>
        <w:rPr>
          <w:rFonts w:hint="default"/>
        </w:rPr>
        <w:t xml:space="preserve">        $password=$this-&gt;input-&gt;post('password');</w:t>
      </w:r>
    </w:p>
    <w:p>
      <w:pPr>
        <w:rPr>
          <w:rFonts w:hint="default"/>
        </w:rPr>
      </w:pPr>
      <w:r>
        <w:rPr>
          <w:rFonts w:hint="default"/>
        </w:rPr>
        <w:t xml:space="preserve">        $jmluser = strlen($user);</w:t>
      </w:r>
    </w:p>
    <w:p>
      <w:pPr>
        <w:rPr>
          <w:rFonts w:hint="default"/>
        </w:rPr>
      </w:pPr>
      <w:r>
        <w:rPr>
          <w:rFonts w:hint="default"/>
        </w:rPr>
        <w:t xml:space="preserve">        if ($jmluser == '10')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$filed = 'nisn';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$filed = 'nip';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$cek = select::userpass('users','id_user','id_user','guru','id_user','siswa','id_user',$filed,$user,'password',md5($password));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($cek-&gt;num_rows() == '1')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$data = $cek-&gt;result_array();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//Login Berhasil, Buat Session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foreach ($data as $row)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$session = array(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'logged_in' =&gt; 1,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'id_user' =&gt; $row['id_user'],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'nisn' =&gt; $row['nisn'],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'nama_siswa' =&gt; $row['nama_siswa'],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'nip' =&gt; $row['nip'],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'nama_guru' =&gt; $row['nama_guru'],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'group' =&gt; $row['group']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$this-&gt;session-&gt;set_userdata($session);</w:t>
      </w:r>
    </w:p>
    <w:p>
      <w:pPr>
        <w:rPr>
          <w:rFonts w:hint="default"/>
        </w:rPr>
      </w:pPr>
      <w:r>
        <w:rPr>
          <w:rFonts w:hint="default"/>
        </w:rPr>
        <w:t xml:space="preserve">            redirect('home');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// 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// print_r($session);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// echo "&lt;/pre&gt;";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//login gagal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//buat peringatan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$this-&gt;session-&gt;set_flashdata('login', 'NIP/NISN / Password Salah');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redirect('home/login');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home.php */</w:t>
      </w:r>
    </w:p>
    <w:p>
      <w:pPr>
        <w:rPr>
          <w:rFonts w:hint="default"/>
        </w:rPr>
      </w:pPr>
      <w:r>
        <w:rPr>
          <w:rFonts w:hint="default"/>
        </w:rPr>
        <w:t>/* Location: ./application/controllers/home.php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Wali.php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Wali extends CI_Controller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__construct()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parent::__construct();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$this-&gt;load-&gt;library(array('twali','session','pagination'));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$this-&gt;load-&gt;helper(array('form', 'url'));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$this-&gt;load-&gt;model(array('join','crud','select','table'));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index()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'wali')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$nisn = $this-&gt;session-&gt;userdata('nisn');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$data['rpt'] = join::tigatablewhere('nilai','id_kelas','nisn','kelas','id_kelas','siswa','nisn','nilai.nisn',$nisn);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"Data Nilai Siswa";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$this-&gt;twali-&gt;display('main/wali/datasiswa',$data);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rkelas()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'wali')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/*Ambil Data terbaru*/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$nisn = $this-&gt;session-&gt;userdata('nisn');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kelas,ruang,thn_ajaran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nilai.nisn=$nisn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kelas desc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$ambil =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$kls = $ambil[0]['kelas'];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$rom = $ambil[0]['ruang'];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$th_ajr = $ambil[0]['thn_ajaran'];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/*Passing Hasil Query*/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/*Paging*/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$rkkl=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thn_ajaran=$th_ajr and kelas=$kls and ruang='$rom'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/*echo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print_r($rkkl-&gt;num_rows());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 $rowdta = count($rkkl-&gt;result_array());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$config['base_url'] = site_url('wali/rkelas/');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$config['total_rows'] = $rkkl-&gt;num_rows();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$config['per_page']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$config['uri_segment']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$config['num_links']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$config['use_page_numbers']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$config['full_tag_open'] = "&lt;ul class='pagination pagination-sm no-margin pull-right'&gt;";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$config['full_tag_close'] ="&lt;/ul&gt;";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$config['num_tag_open'] = '&lt;li&gt;';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$config['num_tag_close'] = '&lt;/li&gt;';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$config['cur_tag_open'] = "&lt;li class='disabled'&gt;&lt;li class='active'&gt;&lt;a href='#'&gt;";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$config['cur_tag_close'] = "&lt;span class='sr-only'&gt;&lt;/span&gt;&lt;/a&gt;&lt;/li&gt;";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$config['last_tagl_close'] = "&lt;/li&gt;";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$this-&gt;pagination-&gt;initialize($config);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$uri = ($this-&gt;uri-&gt;segment(3)) ? $this-&gt;uri-&gt;segment(3) 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 = ($uri*$config['per_page'])-$config['per_page'];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($offset&lt;0)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($uri==0)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$uri=1;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$nomor=0;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$nomor=($uri*$config['per_page'])-$config['per_page'];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$data['no'] = $nomor;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$lim = 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$off = 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$data['guru'] = table::limitdata('guru',$config['per_page'],$offset,'nama_guru','asc')-&gt;result_array();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$data['rankkls']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thn_ajaran=$th_ajr and kelas=$kls and ruang='$rom'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nama_siswa asc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LIMIT $lim OFFSET $off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$data['pagination'] = $this-&gt;pagination-&gt;create_links();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"Peringkat Kelas";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$data['htitle'] = "Peringkat Kelas";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$data['btitle'] = "Peringkat Kelas ".$kls." ".$rom." Tahun Ajaran ".$th_ajr;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$this-&gt;twali-&gt;display('main/wali/rankkelas',$data);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rpararel()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'wali')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/*Ambil Data terbaru*/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$nisn = $this-&gt;session-&gt;userdata('nisn');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$sql 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kelas,ruang,thn_ajaran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nilai.nisn=$nisn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kelas desc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$ambil = $sql-&gt;result_array();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$kls = $ambil[0]['kelas'];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$rom = $ambil[0]['ruang'];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$th_ajr = $ambil[0]['thn_ajaran'];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$rkprl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thn_ajaran=$th_ajr and kelas=$kls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$rkprl-&gt;num_rows();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$config['base_url'] = site_url('wali/pararel');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$config['total_rows'] = $rkprl-&gt;num_rows();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$config['per_page']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$config['uri_segment']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$config['num_links']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$config['use_page_numbers']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$config['full_tag_open'] = "&lt;ul class='pagination pagination-sm no-margin pull-right'&gt;";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$config['full_tag_close'] ="&lt;/ul&gt;";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$config['num_tag_open'] = '&lt;li&gt;';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$config['num_tag_close'] = '&lt;/li&gt;';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$config['cur_tag_open'] = "&lt;li class='disabled'&gt;&lt;li class='active'&gt;&lt;a href='#'&gt;";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$config['cur_tag_close'] = "&lt;span class='sr-only'&gt;&lt;/span&gt;&lt;/a&gt;&lt;/li&gt;";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$config['last_tagl_close'] = "&lt;/li&gt;";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$this-&gt;pagination-&gt;initialize($config);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$uri = ($this-&gt;uri-&gt;segment(3)) ? $this-&gt;uri-&gt;segment(3) 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 = ($uri*$config['per_page'])-$config['per_page'];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($offset&lt;0)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($uri==0)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$uri=1;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$nomor=0;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$lim = 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$off = 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$nomor=($uri*$config['per_page'])-$config['per_page'];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$data['no'] = $nomor;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 print_r($lim);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 print_r($off);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$data['rankprl']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thn_ajaran=$th_ajr and kelas=$kls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nama_siswa asc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LIMIT $lim OFFSET $off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$data['pagination'] = $this-&gt;pagination-&gt;create_links();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/*Merangking Siswa*/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$nilp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thn_ajaran=$th_ajr and kelas=$kls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total desc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$jml_nil = $nilp-&gt;num_rows();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$nildesc = $nilp-&gt;result_array();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$jml_nil = $nildesc-&gt;num_rows();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for($x=0; $x&lt;$jml_nil; $x++)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$urank[$x]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'id_nilai' =&gt; $nildesc[$x]['id_nilai'],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'total' =&gt; $nildesc[$x]['total'],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'rankpar' =&gt; $x+1,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crud::updatebatch('nilai',$urank,'id_nilai');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"Peringkat Pararel";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$data['htitle'] = "Peringkat Pararel";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$data['btitle'] = "Peringkat Pararel Tahun Ajaran ".$th_ajr;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$this-&gt;twali-&gt;display('main/wali/rankpararel',$data);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logout()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$this-&gt;session-&gt;sess_destroy();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wali.php */</w:t>
      </w:r>
    </w:p>
    <w:p>
      <w:pPr>
        <w:rPr>
          <w:rFonts w:hint="default"/>
        </w:rPr>
      </w:pPr>
      <w:r>
        <w:rPr>
          <w:rFonts w:hint="default"/>
        </w:rPr>
        <w:t>/* Location: ./application/controllers/wali.php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Guru.php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Guru extends CI_Controller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__construct()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parent::__construct();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//Do your magic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$this-&gt;load-&gt;library(array('tguru','session'));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$this-&gt;load-&gt;helper(array('form', 'url'));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$this-&gt;load-&gt;model(array('join','crud','select','table'));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index()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if(!$this-&gt;session-&gt;userdata('group') == 'guru')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$nip = $this-&gt;session-&gt;userdata('nip');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$data['tajar'] = $this-&gt;db-&gt;query("select * from kelas where nip=$nip");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'Daftar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'Daftar Kelas 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$this-&gt;tguru-&gt;display('main/guru/daftarkelas',$data);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addnilai()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if(!$this-&gt;session-&gt;userdata('group') == 'guru')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$nip = $this-&gt;session-&gt;userdata('nip');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$data['unilai'] = $this-&gt;db-&gt;query('select * from nilai where nip=$nip AND thn_ajaran=2014');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$id_kelas = $this-&gt;uri-&gt;segment(3);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$data['unilai'] = join::tigatablewhere('nilai','id_kelas','nisn','kelas','id_kelas','siswa','nisn','nilai.id_kelas',$id_kelas);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$data['unilai'] = join::duatable('nilai','nip','guru','nip');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'Input Nilai';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'Masukan Nilai';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'Form Nilai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$this-&gt;tguru-&gt;display('main/guru/addnilai',$data);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print_r($this-&gt;session-&gt;userdata('nip'));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print_r($data['unilai']);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updatenilai()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if(!$this-&gt;session-&gt;userdata('group') == 'guru')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$unilai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($unilai as $row){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$jml_data = count($row);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$prosentase = crud::select('prosentase','id_pros','1');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($prosentase as $pros)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$sikp = $pros['sikap'];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$tauan = $pros['pengetahuan'];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$trampil = $pros['ketrampilan'];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//Update Banyak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for($i=0; $i&lt;$jml_data; $i++)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$dtunil[$i]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'id_nilai' =&gt; $unilai['id_nilai'][$i],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'observa' =&gt; $unilai['observa'][$i],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'pdiri' =&gt; $unilai['pdiri'][$i],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'pteman' =&gt; $unilai['pteman'][$i],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'cttnguru' =&gt; $unilai['cttnguru'][$i],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'ntulis' =&gt; $unilai['ntulis'][$i],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'nlisan' =&gt; $unilai['nlisan'][$i],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'pnguasaan' =&gt; $unilai['pnguasaan'][$i],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'kinerja' =&gt; $unilai['kinerja'][$i],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'project' =&gt; $unilai['project'][$i],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'pfolio' =&gt; $unilai['pfolio'][$i],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'sikp' =&gt; $tsikp = (($unilai['observa'][$i]+$unilai['pdiri'][$i]+$unilai['pteman'][$i]+$unilai['cttnguru'][$i])/4)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*($sikp),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'ptauan' =&gt; $tptauan = (($unilai['ntulis'][$i]+$unilai['nlisan'][$i]+$unilai['pnguasaan'][$i])/3)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*($tauan),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'trampilan' =&gt; $ttrampil = (($unilai['kinerja'][$i]+$unilai['project'][$i]+$unilai['pfolio'][$i])/3)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*($trampil),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'total' =&gt; ($tsikp+$tptauan+$ttrampil),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crud::updatebatch('nilai',$dtunil,'id_nilai');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/*Merangking Siswa*/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$id_kelas = $unilai['id_kelas'];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$nil 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id_nilai,rankkls,total from nilai where id_kelas=$id_kelas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order by total desc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$jml_nil = $nil-&gt;num_rows();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$nildesc = $nil-&gt;result_array();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$jml_nil = $nildesc-&gt;num_rows();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for($x=0; $x&lt;$jml_nil; $x++)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$urank[$x]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'id_nilai' =&gt; $nildesc[$x]['id_nilai'],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'total' =&gt; $nildesc[$x]['total'],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'rankkls' =&gt; $x+1,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crud::updatebatch('nilai',$urank,'id_nilai');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"&lt;pre&gt;";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print_r($dtunil);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"&lt;br&gt;";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print_r($unilai);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"&lt;br&gt;";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print_r($urank);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logout()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$this-&gt;session-&gt;sess_destroy();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guru.php */</w:t>
      </w:r>
    </w:p>
    <w:p>
      <w:pPr>
        <w:rPr>
          <w:rFonts w:hint="default"/>
        </w:rPr>
      </w:pPr>
      <w:r>
        <w:rPr>
          <w:rFonts w:hint="default"/>
        </w:rPr>
        <w:t>/* Location: ./application/controllers/guru.php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Admin.php</w:t>
      </w:r>
    </w:p>
    <w:p>
      <w:pPr>
        <w:rPr>
          <w:rFonts w:hint="default"/>
        </w:rPr>
      </w:pPr>
      <w:r>
        <w:rPr>
          <w:rFonts w:hint="default"/>
        </w:rPr>
        <w:t>&lt;?php if ( ! defined('BASEPATH')) exit('No direct script access allowed');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Admin extends CI_Controller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__construct()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parent::__construct();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//Do your magic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$this-&gt;load-&gt;helper(array('form', 'url'));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$this-&gt;load-&gt;library(array('session','tadmin','pagination'));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$this-&gt;load-&gt;model(array('crud','table','select','join'));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index()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redirect('admin/siswa/0');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siswa(){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$config['base_url'] = site_url('admin/siswa');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$config['total_rows'] = table::limitdata('siswa')-&gt;num_rows();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$config['per_page']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$config['uri_segment']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$config['num_links']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$config['use_page_numbers']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$config['full_tag_open'] = "&lt;ul class='pagination pagination-sm no-margin pull-right'&gt;";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$config['full_tag_close'] ="&lt;/ul&gt;";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$config['num_tag_open'] = '&lt;li&gt;';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$config['num_tag_close'] = '&lt;/li&gt;';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$config['cur_tag_open'] = "&lt;li class='disabled'&gt;&lt;li class='active'&gt;&lt;a href='#'&gt;";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$config['cur_tag_close'] = "&lt;span class='sr-only'&gt;&lt;/span&gt;&lt;/a&gt;&lt;/li&gt;";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$config['last_tagl_close'] = "&lt;/li&gt;";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$this-&gt;pagination-&gt;initialize($config);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$uri = ($this-&gt;uri-&gt;segment(3)) ? $this-&gt;uri-&gt;segment(3) 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 = ($uri*$config['per_page'])-$config['per_page'];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($offset&lt;0)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($uri==0)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$uri=1;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$nomor=0;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$nomor=($uri*$config['per_page'])-$config['per_page'];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$data['no'] = $nomor;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$data['siswa'] = table::limitdata('siswa',$config['per_page'],$offset,'nama_siswa','asc')-&gt;result_array();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$data['pagination'] = $this-&gt;pagination-&gt;create_links();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'Menu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'Tambah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Siswa';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$this-&gt;tadmin-&gt;display('main/admin/siswa',$data);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carisiswa()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$filed = $this-&gt;input-&gt;post('carisiswa');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($filed == "")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'tes';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redirect('admin/siswa/0');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'cari';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/*Data Ini Di Pasing Untuk Menghilangkan Error*/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$data['pagination'] = ' 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$data['no']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$data['siswa'] = table::cari('siswa','nisn','nama_siswa','thn_masuk',$filed);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'Menu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'Tambah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$this-&gt;tadmin-&gt;display('main/admin/siswa',$data);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addsiswa()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$input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$user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'group' =&gt; 'wali',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'password' =&gt; md5($input['nisn'].$input['thn_masuk']),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crud::insert('users',$user);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$data=select::max('users','id_user');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($data as $row)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print_r($row['id_user']);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$siswa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'id_user' =&gt; $row['id_user'],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'nisn' =&gt; $input['nisn'],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'nama_siswa' =&gt; $input['nama_siswa'],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'alamat_siswa' =&gt; $input['alamat_siswa'],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'ortu' =&gt; $input['ortu'],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'thn_masuk' =&gt; $input['thn_masuk']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crud::insert('siswa',$siswa);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print_r($input['nisn'].$input['thn_masuk']);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print_r($user);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redirect('admin/siswa/0');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editsiswa()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(!empty($this-&gt;input-&gt;post()))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$edtsiswa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print_r($edtsiswa['nisn']);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crud::update('siswa','nisn',$edtsiswa['nisn'],$edtsiswa);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redirect('admin/siswa/0');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$data['edtsiswa']=crud::select('siswa','nisn',$this-&gt;uri-&gt;segment(3));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'Edit Data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$this-&gt;tadmin-&gt;display('main/admin/editsiswa',$data);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guru()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$config['base_url'] = site_url('admin/guru');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$config['total_rows'] = table::limitdata('guru')-&gt;num_rows();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$config['per_page']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$config['uri_segment']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$config['num_links']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$config['use_page_numbers']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$config['full_tag_open'] = "&lt;ul class='pagination pagination-sm no-margin pull-right'&gt;";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$config['full_tag_close'] ="&lt;/ul&gt;";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$config['num_tag_open'] = '&lt;li&gt;';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$config['num_tag_close'] = '&lt;/li&gt;';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$config['cur_tag_open'] = "&lt;li class='disabled'&gt;&lt;li class='active'&gt;&lt;a href='#'&gt;";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$config['cur_tag_close'] = "&lt;span class='sr-only'&gt;&lt;/span&gt;&lt;/a&gt;&lt;/li&gt;";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$config['last_tagl_close'] = "&lt;/li&gt;";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$this-&gt;pagination-&gt;initialize($config);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$uri = ($this-&gt;uri-&gt;segment(3)) ? $this-&gt;uri-&gt;segment(3) 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 = ($uri*$config['per_page'])-$config['per_page'];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($offset&lt;0)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($uri==0)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$uri=1;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$nomor=0;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$nomor=($uri*$config['per_page'])-$config['per_page'];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$data['no'] = $nomor;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$data['guru'] = table::limitdata('guru',$config['per_page'],$offset,'nama_guru','asc')-&gt;result_array();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$data['pagination'] = $this-&gt;pagination-&gt;create_links();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'Menu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'Tambah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Guru';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$this-&gt;tadmin-&gt;display('main/admin/guru',$data);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cariguru()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$filed = $this-&gt;input-&gt;post('cariguru');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($filed == "")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'tes';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redirect('admin/guru/0');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'cari';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/*Data Ini Di Pasing Untuk Menghilangkan Error*/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$data['pagination'] = ' 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$data['no']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$data['guru'] = table::cari('guru','nip','nama_guru','gol',$filed);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'Menu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'Tambah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$this-&gt;tadmin-&gt;display('main/admin/guru',$data);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addguru()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$user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'group' =&gt; 'guru',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'password' =&gt; md5($this-&gt;input-&gt;post('pass_guru')),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crud::insert('users',$user);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$data=select::max('users','id_user');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($data as $row)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print_r($row['id_user']);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$guru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'id_user' =&gt; $row['id_user'],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'nip' =&gt; $this-&gt;input-&gt;post('nip'),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'nama_guru' =&gt; $this-&gt;input-&gt;post('nama_guru'),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'alamat_guru' =&gt; $this-&gt;input-&gt;post('alamat_guru'),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'gol' =&gt; $this-&gt;input-&gt;post('gol'),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crud::insert('guru',$guru);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redirect('admin/guru/0');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editguru()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(!empty($this-&gt;input-&gt;post()))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$editguru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crud::update('guru','nip',$editguru['nip'],$editguru);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redirect('admin/guru/0');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$data['editguru']=crud::select('guru','nip',$this-&gt;uri-&gt;segment(3));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'Edit Data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$this-&gt;tadmin-&gt;display('main/admin/editguru',$data);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selectguru(){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$nip = $this-&gt;input-&gt;post('nip');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($nip=='')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$out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$data['selectguru'] = crud::select('guru','nip',$nip);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($data['selectguru'] as $gru)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$out = $gru['nama_guru'];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$out = 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&lt;label class='control-label'&gt;Nama Guru&lt;/label&gt;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type='text' class='form-control' name='nama_guru' value='".$gru['nama_guru']."' disabled&gt;";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$out;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walikls(){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$data['nisn'] = select::select_inverse('siswa','nilai','nisn');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$config['base_url'] = site_url('admin/walikls');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$config['total_rows'] = table::limitdata('kelas')-&gt;num_rows();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$config['per_page'] = 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$config['uri_segment']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$config['num_links'] =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$config['use_page_numbers']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$config['full_tag_open'] = "&lt;ul class='pagination pagination-sm no-margin pull-right'&gt;";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$config['full_tag_close'] ="&lt;/ul&gt;";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$config['num_tag_open'] = '&lt;li&gt;';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$config['num_tag_close'] = '&lt;/li&gt;';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$config['cur_tag_open'] = "&lt;li class='disabled'&gt;&lt;li class='active'&gt;&lt;a href='#'&gt;";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$config['cur_tag_close'] = "&lt;span class='sr-only'&gt;&lt;/span&gt;&lt;/a&gt;&lt;/li&gt;";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$config['next_tagl_close']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$config['prev_tagl_close']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$config['first_tagl_close'] = "&lt;/li&gt;";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$config['last_tag_open'] = "&lt;li&gt;";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$config['last_tagl_close'] = "&lt;/li&gt;";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$this-&gt;pagination-&gt;initialize($config);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$uri = ($this-&gt;uri-&gt;segment(3)) ? $this-&gt;uri-&gt;segment(3) 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 = ($uri*$config['per_page'])-$config['per_page'];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($offset&lt;0)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$offset;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 ($uri==0)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$uri=1;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$nomor=0;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$nomor=($uri*$config['per_page'])-$config['per_page'];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$data['no'] = $nomor;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$data['dtwalikel'] = table::limitdata('kelas',$config['per_page'],$offset,'thn_ajaran','desc')-&gt;result_array();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$data['pagination'] = $this-&gt;pagination-&gt;create_links();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$data['nip'] = crud::read('guru');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$this-&gt;tadmin-&gt;display('main/admin/walikls',$data);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print_r($user);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print_r($guru);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delkls(){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$id_kelas = $this-&gt;uri-&gt;segment(3);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crud::delete('kelas','id_kelas',$id_kelas);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redirect('admin/walikls/0');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addlistsiswa(){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$klsdt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'id_kelas' =&gt; $this-&gt;uri-&gt;segment(3)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$data['wali'] =  $this-&gt;db-&gt;get_where('kelas',$klsdt);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($data['wali']-&gt;result_array() as $key)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$kelas=$key['kelas']-1;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$thajr=$key['thn_ajaran'];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$id_kelas = $key['id_kelas'];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$thn = $thajr - $kelas;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$nisn= select::pilih('nilai','id_kelas',$key['id_kelas']);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$nisn= $this-&gt;db-&gt;query("select nisn from nilai where id_kelas=$id_kelas");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$nisn= $this-&gt;db-&gt;query("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nilai.nisn from nilai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kelas ON kelas.id_kelas = nilai.id_kelas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JOIN siswa ON siswa.nisn = nilai.nisn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where thn_ajaran = $thajr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$test = $nisn-&gt;result_array();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$x = $nisn-&gt;num_rows()-1;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for($i=0;$i&lt;=$x; $i++)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$siswa[$i] = $test[$i]['nisn'];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print_r($id_kelas);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"&lt;br&gt;";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($nisn-&gt;num_rows() == '0')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"Select ALL";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$data['siswa'] = select::siswa('siswa','thn_masuk',$thn,'nisn');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echo "Select Dengan Kondisi";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$data['siswa'] = select::siswa('siswa','thn_masuk',$thn,'nisn',$siswa);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$siswa = $a;//array('9988776601','9988776602','9988776604');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$data['siswa'] = select::siswa('siswa','thn_masuk',$thn,'nisn',$siswa);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/*$pe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'thn_masuk' =&gt; $thn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$data['siswa'] = $this-&gt;db-&gt;get_where('siswa',$pe)-&gt;result_array();//crud::read('siswa');*/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'Input 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'Input 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$this-&gt;tadmin-&gt;display('main/admin/isikelas',$data);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addwalikls(){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$kelas  = $this-&gt;input-&gt;post();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$dtakelas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'nip' =&gt; $kelas['nip'],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'kelas' =&gt; $kelas['kelas'],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'ruang' =&gt; $kelas['ruang'],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'thn_ajaran' =&gt; $kelas['thn_ajaran']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"Sebelum Kondisi";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print_r($dtakelas);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$kls =  $this-&gt;db-&gt;get_where('kelas',$dtakelas);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$adagru = $kls-&gt;num_rows();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Jika Data Ada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($kls-&gt;num_rows() &gt; 0)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$jml_siswa = count($kelas['nisn']);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$klid = $kls-&gt;result_array();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foreach ($klid as $id_kls);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$idk = $id_kls['id_kelas'];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//input Banyak SISwa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$idkelas = array_fill(0, $jml_siswa, $idk);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for($i=0; $i&lt;$jml_siswa; $i++)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$dtasiswa[$i] = array(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'id_kelas' =&gt; $idkelas[$i],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'nisn' =&gt; $kelas['nisn'][$i]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crud::insert_batch('nilai',$dtasiswa);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redirect('admin/walikls/0');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"Masukan Siswa Dalam kelas";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"&lt;br&gt;";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"Data Kelas";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print_r($id_kls);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"Data Siswa [Yang dimasuksn]";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print_r($dtasiswa);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$dtawali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//Ketika Tidak Ada Data  Kelas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crud::insert('kelas',$dtawali);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redirect('admin/walikls/0');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/*echo "Masuksn add Wali Kelas";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"&lt;pre&gt;";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print_r($dtawali);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"&lt;/pre&gt;";*/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datawalikls(){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$data['dtwalikel'] = crud::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'Menu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'Tambah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Guru';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$this-&gt;tadmin-&gt;display('main/admin/guru',$data);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dtakls()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$kls = $this-&gt;input-&gt;post('kelas');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'Data Per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$data['theader']= 'Data Kelas';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$data['ttable']</w:t>
      </w:r>
      <w:r>
        <w:rPr>
          <w:rFonts w:hint="default"/>
        </w:rPr>
        <w:tab/>
      </w:r>
      <w:r>
        <w:rPr>
          <w:rFonts w:hint="default"/>
        </w:rPr>
        <w:t>= 'Data Siswa';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$this-&gt;tadmin-&gt;display('main/admin/dtakls',$data);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prosentase()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(!empty($this-&gt;input-&gt;post()))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$editpros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crud::update('prosentase','id_pros',$editpros['id_pros'],$editpros);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redirect('admin/prosentase');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$data['pros']=crud::select('prosentase','id_pros','1');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</w:t>
      </w:r>
      <w:r>
        <w:rPr>
          <w:rFonts w:hint="default"/>
        </w:rPr>
        <w:tab/>
      </w:r>
      <w:r>
        <w:rPr>
          <w:rFonts w:hint="default"/>
        </w:rPr>
        <w:t>= 'Prosentase Nilai';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'Prosentase Nilai';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$data['tform']</w:t>
      </w:r>
      <w:r>
        <w:rPr>
          <w:rFonts w:hint="default"/>
        </w:rPr>
        <w:tab/>
      </w:r>
      <w:r>
        <w:rPr>
          <w:rFonts w:hint="default"/>
        </w:rPr>
        <w:t>= 'Prosentase Nilai';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$this-&gt;tadmin-&gt;display('main/admin/prosentase',$data);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addprosentase()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if($this-&gt;session-&gt;userdata('group') == 'admin')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(!empty($this-&gt;input-&gt;post()))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$editpros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crud::update('prosentase','nip',$editguru['nip'],$editguru);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redirect('admin/guru');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$data['editguru']=crud::select('prosentase','id_pros','1');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$data['title'] = 'Edit Data 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$data['theader']</w:t>
      </w:r>
      <w:r>
        <w:rPr>
          <w:rFonts w:hint="default"/>
        </w:rPr>
        <w:tab/>
      </w:r>
      <w:r>
        <w:rPr>
          <w:rFonts w:hint="default"/>
        </w:rPr>
        <w:t>= 'Guru';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$this-&gt;tadmin-&gt;display('admin/prosentase',$data);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$data = $this-&gt;input-&gt;post();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crud::insert('prosentase',$data);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redirect('admin/prosentase');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function logout()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$this-&gt;session-&gt;sess_destroy();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redirect('home');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End of file admin.php */</w:t>
      </w:r>
    </w:p>
    <w:p>
      <w:pPr>
        <w:rPr>
          <w:rFonts w:hint="default"/>
        </w:rPr>
      </w:pPr>
      <w:r>
        <w:rPr>
          <w:rFonts w:hint="default"/>
        </w:rPr>
        <w:t>/* Location: ./application/controllers/admin.php */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2010-05-06T20:11:00Z</dcterms:created>
  <dc:creator>agusedyc</dc:creator>
  <cp:lastModifiedBy>agusedyc</cp:lastModifiedBy>
  <dc:title>Home.php_x000B_&lt;?php if ( ! defined('BASEPATH')) exit('No direct script access allowed');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