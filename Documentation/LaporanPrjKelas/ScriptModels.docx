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Crud.php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Crud extends CI_Model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insert($tabel,$data)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$this-&gt;db-&gt;insert($tabel,$data);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insert_batch($tabel,$data)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$this-&gt;db-&gt;insert_batch($tabel,$data);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read($table)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$this-&gt;db-&gt;get($table);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select($table,$field,$value)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$this-&gt;db-&gt;where($field,$value);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$this-&gt;db-&gt;get($table);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update($table,$filed,$value,$data)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$this-&gt;db-&gt;update($table,$data);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updatebatch($table,/*,$value,*/$data,$filed)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$this-&gt;db-&gt;update_batch($table,$data,$filed);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delete($tabel,$filed,$value)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$this-&gt;db-&gt;delete($tabel);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crud.php */</w:t>
      </w:r>
    </w:p>
    <w:p>
      <w:pPr>
        <w:rPr>
          <w:rFonts w:hint="default"/>
        </w:rPr>
      </w:pPr>
      <w:r>
        <w:rPr>
          <w:rFonts w:hint="default"/>
        </w:rPr>
        <w:t>/* Location: ./application/models/crud.php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Select extends CI_Model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__construct()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parent::__construct();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//Do your magic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$this-&gt;load-&gt;model('Model File');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max($table,$filed)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$this-&gt;db-&gt;select_max($filed);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$sql=$this-&gt;db-&gt;get($table);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not_in($table,$filed,$not)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$this-&gt;db-&gt;where_not_in($filed,$not);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$this-&gt;db-&gt;get($table);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from($table, $filed){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$this-&gt;db-&gt;where($filed,$not);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$this-&gt;db-&gt;get($table);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$data/*-&gt;result_array()*/;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select_inverse($table,$table1,$filed){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$table where $filed not in(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$filed from $table1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userpass($tfk,$ffk,$ffk1,$tpk,$fpk,$tpk1,$fpk1,$filed,$data,$filed1,$data1){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$data['test'] = join::tigatable('wali_kelas','nip','nisn','guru','nip','siswa','nisn');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$this-&gt;db-&gt;where($filed1,$data1);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$this-&gt;db-&gt;join($tpk1,"$tfk.$ffk1=$tpk1.$fpk1",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$sql/*-&gt;result_array()*/;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where($table,$filed,$value/*,$filed2='',$value2='',$filed3='',$value3='',$filed4='',$value4=''*/){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$this-&gt;db-&gt;from($table);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$this-&gt;db-&gt;where($filed,$value);/*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$this-&gt;db-&gt;where($filed2,$value2);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$this-&gt;db-&gt;where($filed3,$value3);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$this-&gt;db-&gt;where($filed4,$value4);*/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valid($tabel,$filed,$value)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$this-&gt;db-&gt;where($filed, 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$this-&gt;db-&gt;from($tabel);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$query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 $query-&gt;num_rows() &gt; 0 ){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siswa($table,$filed,$value,$filed1,$data=null){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$this-&gt;db-&gt;from($table);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$this-&gt;db-&gt;where_not_in($filed1,$data);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$sql-&gt;result_array();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pilih($table,$field,$value)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$this-&gt;db-&gt;where($field,$value);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$this-&gt;db-&gt;get($table);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if($data-&gt;num_rows() &gt;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wherein($table,$filed,$data)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$this-&gt;db-&gt;from($table);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$this-&gt;db-&gt;where_in($filed, 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select.php */</w:t>
      </w:r>
    </w:p>
    <w:p>
      <w:pPr>
        <w:rPr>
          <w:rFonts w:hint="default"/>
        </w:rPr>
      </w:pPr>
      <w:r>
        <w:rPr>
          <w:rFonts w:hint="default"/>
        </w:rPr>
        <w:t>/* Location: ./application/models/select.php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Join.php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Join extends CI_Model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duatable($tfk,$ffk,$tpk,$fpk){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if($sql-&gt;num_rows()&gt;0){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($sql -&gt; result_array()as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$data[]=$row;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tigatable($tfk,$ffk,$ffk1,$tpk,$fpk,$tpk1,$fpk1){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$this-&gt;db-&gt;join($tpk1,"$tfk.$ffk1=$tpk1.$fpk1",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if($sql-&gt;num_rows()&gt;0){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($sql -&gt; result_array()as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$data[]=$row;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tigatablewhere($tfk,$ffk,$ffk1,$tpk,$fpk,$tpk1,$fpk1,$filed,$value){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$this-&gt;db-&gt;join($tpk1,"$tfk.$ffk1=$tpk1.$fpk1",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if($sql-&gt;num_rows()&gt;0){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($sql -&gt; result_array()as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$data[]=$row;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duatablewhere($tfk,$ffk,$tpk,$fpk,$filed,$value){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if($sql-&gt;num_rows()&gt;0){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($sql -&gt; result_array()as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$data[]=$row;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empattablewhere($tfk,$ffk,$ffk1,$tpk,$fpk,$tpk1,$fpk1,$filed,$value){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$this-&gt;db-&gt;from($tfk);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$this-&gt;db-&gt;join($tpk,"$tfk.$ffk=$tpk.$fpk",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$this-&gt;db-&gt;join($tpk2,"$tfk2.$ffk1=$tpk1.$fpk1",'left');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$this-&gt;db-&gt;join($tpk1,"$tfk.$ffk1=$tpk1.$fpk1", 'left');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$this-&gt;db-&gt;where($filed,$value);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if($sql-&gt;num_rows()&gt;0){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($sql -&gt; result_array()as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$data[]=$row;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$data;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join.php */</w:t>
      </w:r>
    </w:p>
    <w:p>
      <w:pPr>
        <w:rPr>
          <w:rFonts w:hint="default"/>
        </w:rPr>
      </w:pPr>
      <w:r>
        <w:rPr>
          <w:rFonts w:hint="default"/>
        </w:rPr>
        <w:t>/* Location: ./application/models/join.php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Table extends CI_Model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cari($table,$fileda,$filedb,$filedc,$data)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$this-&gt;db-&gt;select('*');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$this-&gt;db-&gt;from($table);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$this-&gt;db-&gt;like($fileda,$data);</w:t>
      </w:r>
    </w:p>
    <w:p>
      <w:pPr>
        <w:rPr>
          <w:rFonts w:hint="default"/>
        </w:rPr>
      </w:pPr>
      <w:r>
        <w:rPr>
          <w:rFonts w:hint="default"/>
        </w:rPr>
        <w:t xml:space="preserve">        $this-&gt;db-&gt;or_like($filedb,$data);</w:t>
      </w:r>
    </w:p>
    <w:p>
      <w:pPr>
        <w:rPr>
          <w:rFonts w:hint="default"/>
        </w:rPr>
      </w:pPr>
      <w:r>
        <w:rPr>
          <w:rFonts w:hint="default"/>
        </w:rPr>
        <w:t xml:space="preserve">        $this-&gt;db-&gt;or_like($filedc,$data);</w:t>
      </w:r>
    </w:p>
    <w:p>
      <w:pPr>
        <w:rPr>
          <w:rFonts w:hint="default"/>
        </w:rPr>
      </w:pPr>
      <w:r>
        <w:rPr>
          <w:rFonts w:hint="default"/>
        </w:rPr>
        <w:t xml:space="preserve">        // $this-&gt;db-&gt;or_like($filedd,$data);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$this-&gt;db-&gt;join('pembimbing','mahasiswa.pembimbing_1 = pembimbing.id_pemb','left'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$this-&gt;db-&gt;join('pembimbing AS coba','mahasiswa.pembimbing_2 = coba.id_pemb','left'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= $this-&gt;db-&gt;get();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limitdata($tabel,$limit=NULL,$offset=NULL,$filed=NULL,$ord=NULL)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if($limit != 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$this-&gt;db-&gt;order_by($filed,$ord);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$this-&gt;db-&gt;limit($limit,$offset);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return $this-&gt;db-&gt;get($tabel);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table.php */</w:t>
      </w:r>
    </w:p>
    <w:p>
      <w:pPr>
        <w:rPr>
          <w:rFonts w:hint="default"/>
        </w:rPr>
      </w:pPr>
      <w:r>
        <w:rPr>
          <w:rFonts w:hint="default"/>
        </w:rPr>
        <w:t>/* Location: ./application/models/table.php */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2010-05-06T20:11:00Z</dcterms:created>
  <dc:creator>agusedyc</dc:creator>
  <cp:lastModifiedBy>agusedyc</cp:lastModifiedBy>
  <dc:title>Crud.php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